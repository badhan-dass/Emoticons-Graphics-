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75434350"/>
        <w:docPartObj>
          <w:docPartGallery w:val="Cover Pages"/>
          <w:docPartUnique/>
        </w:docPartObj>
      </w:sdtPr>
      <w:sdtEndPr/>
      <w:sdtContent>
        <w:p w:rsidR="00052D55" w:rsidRDefault="0022295A">
          <w:r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4624" behindDoc="1" locked="0" layoutInCell="1" allowOverlap="0" wp14:anchorId="3DD1840D" wp14:editId="29C3C2A9">
                    <wp:simplePos x="0" y="0"/>
                    <wp:positionH relativeFrom="page">
                      <wp:posOffset>706120</wp:posOffset>
                    </wp:positionH>
                    <wp:positionV relativeFrom="margin">
                      <wp:posOffset>-3038475</wp:posOffset>
                    </wp:positionV>
                    <wp:extent cx="5348177" cy="6687879"/>
                    <wp:effectExtent l="0" t="0" r="3810" b="0"/>
                    <wp:wrapNone/>
                    <wp:docPr id="14" name="Text Box 14" descr="Report 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348177" cy="668787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le"/>
                                  <w:tag w:val=""/>
                                  <w:id w:val="-779569772"/>
                                  <w:placeholder>
                                    <w:docPart w:val="D06B6D11541943AB833AD03264971DF7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052D55" w:rsidRDefault="0022150E">
                                    <w:pPr>
                                      <w:pStyle w:val="Title"/>
                                    </w:pPr>
                                    <w:r>
                                      <w:t>Project Report</w:t>
                                    </w:r>
                                  </w:p>
                                </w:sdtContent>
                              </w:sdt>
                              <w:p w:rsidR="00052D55" w:rsidRDefault="0022150E">
                                <w:pPr>
                                  <w:pStyle w:val="Abstract"/>
                                  <w:spacing w:after="600"/>
                                </w:pPr>
                                <w:r>
                                  <w:t>2</w:t>
                                </w:r>
                                <w:r w:rsidRPr="0022150E">
                                  <w:rPr>
                                    <w:vertAlign w:val="superscript"/>
                                  </w:rPr>
                                  <w:t>ND</w:t>
                                </w:r>
                                <w:r>
                                  <w:t xml:space="preserve"> YEAR 2</w:t>
                                </w:r>
                                <w:r w:rsidRPr="0022150E">
                                  <w:rPr>
                                    <w:vertAlign w:val="superscript"/>
                                  </w:rPr>
                                  <w:t>ND</w:t>
                                </w:r>
                                <w:r>
                                  <w:t xml:space="preserve"> SEMESTER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75000</wp14:pctHeight>
                    </wp14:sizeRelV>
                  </wp:anchor>
                </w:drawing>
              </mc:Choice>
              <mc:Fallback>
                <w:pict>
                  <v:shapetype w14:anchorId="3DD1840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" o:spid="_x0000_s1026" type="#_x0000_t202" alt="Report title" style="position:absolute;margin-left:55.6pt;margin-top:-239.25pt;width:421.1pt;height:526.6pt;z-index:-251641856;visibility:visible;mso-wrap-style:square;mso-width-percent:1000;mso-height-percent:750;mso-wrap-distance-left:9pt;mso-wrap-distance-top:0;mso-wrap-distance-right:9pt;mso-wrap-distance-bottom:0;mso-position-horizontal:absolute;mso-position-horizontal-relative:page;mso-position-vertical:absolute;mso-position-vertical-relative:margin;mso-width-percent:1000;mso-height-percent:7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" o:allowoverlap="f" filled="f" stroked="f" strokeweight=".5pt">
                    <v:textbox inset="0,0,0,0">
                      <w:txbxContent>
                        <w:sdt>
                          <w:sdtPr>
                            <w:alias w:val="Title"/>
                            <w:tag w:val=""/>
                            <w:id w:val="-779569772"/>
                            <w:placeholder>
                              <w:docPart w:val="D06B6D11541943AB833AD03264971DF7"/>
                            </w:placeholder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052D55" w:rsidRDefault="0022150E">
                              <w:pPr>
                                <w:pStyle w:val="Title"/>
                              </w:pPr>
                              <w:r>
                                <w:t>Project Report</w:t>
                              </w:r>
                            </w:p>
                          </w:sdtContent>
                        </w:sdt>
                        <w:p w:rsidR="00052D55" w:rsidRDefault="0022150E">
                          <w:pPr>
                            <w:pStyle w:val="Abstract"/>
                            <w:spacing w:after="600"/>
                          </w:pPr>
                          <w:r>
                            <w:t>2</w:t>
                          </w:r>
                          <w:r w:rsidRPr="0022150E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YEAR 2</w:t>
                          </w:r>
                          <w:r w:rsidRPr="0022150E">
                            <w:rPr>
                              <w:vertAlign w:val="superscript"/>
                            </w:rPr>
                            <w:t>ND</w:t>
                          </w:r>
                          <w:r>
                            <w:t xml:space="preserve"> SEMESTER 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052D55" w:rsidRDefault="0022150E">
          <w:pPr>
            <w:rPr>
              <w:b/>
              <w:bCs/>
            </w:rPr>
          </w:pPr>
          <w:r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7696" behindDoc="0" locked="0" layoutInCell="1" allowOverlap="0" wp14:anchorId="560FA25D" wp14:editId="30D4A2E0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4361815</wp:posOffset>
                    </wp:positionV>
                    <wp:extent cx="6858000" cy="1933575"/>
                    <wp:effectExtent l="0" t="0" r="0" b="9525"/>
                    <wp:wrapSquare wrapText="bothSides"/>
                    <wp:docPr id="1" name="Text Box 1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2150E" w:rsidRPr="0022150E" w:rsidRDefault="00D50EFF" w:rsidP="0022150E">
                                <w:pPr>
                                  <w:pStyle w:val="Organization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Submitted To</w:t>
                                </w:r>
                              </w:p>
                              <w:tbl>
                                <w:tblPr>
                                  <w:tblW w:w="5002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7183"/>
                                  <w:gridCol w:w="19"/>
                                  <w:gridCol w:w="3592"/>
                                </w:tblGrid>
                                <w:tr w:rsidR="0022150E" w:rsidTr="00D50EFF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3327" w:type="pct"/>
                                    </w:tcPr>
                                    <w:p w:rsidR="0022150E" w:rsidRDefault="0022150E"/>
                                  </w:tc>
                                  <w:tc>
                                    <w:tcPr>
                                      <w:tcW w:w="9" w:type="pct"/>
                                    </w:tcPr>
                                    <w:p w:rsidR="0022150E" w:rsidRDefault="0022150E"/>
                                  </w:tc>
                                  <w:tc>
                                    <w:tcPr>
                                      <w:tcW w:w="1664" w:type="pct"/>
                                    </w:tcPr>
                                    <w:p w:rsidR="0022150E" w:rsidRDefault="0022150E"/>
                                  </w:tc>
                                </w:tr>
                                <w:tr w:rsidR="0022150E" w:rsidTr="00D50EFF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332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22150E" w:rsidRDefault="00C3629B" w:rsidP="00D50EFF">
                                      <w:pPr>
                                        <w:pStyle w:val="Footer"/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 </w:t>
                                      </w:r>
                                      <w:r w:rsidR="00D50EFF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Amina </w:t>
                                      </w:r>
                                      <w:proofErr w:type="spellStart"/>
                                      <w:r w:rsidR="00D50EFF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Khatun</w:t>
                                      </w:r>
                                      <w:proofErr w:type="spellEnd"/>
                                      <w:r w:rsidR="00D50EFF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.</w:t>
                                      </w:r>
                                    </w:p>
                                    <w:p w:rsidR="00D50EFF" w:rsidRDefault="00C3629B" w:rsidP="00D50EFF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</w:t>
                                      </w:r>
                                      <w:r w:rsidR="00D50EF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Lecturer </w:t>
                                      </w:r>
                                    </w:p>
                                    <w:p w:rsidR="00D50EFF" w:rsidRDefault="00C3629B" w:rsidP="00D50EFF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</w:t>
                                      </w:r>
                                      <w:r w:rsidR="00D50EFF">
                                        <w:rPr>
                                          <w:sz w:val="24"/>
                                          <w:szCs w:val="24"/>
                                        </w:rPr>
                                        <w:t>Dept. of Computer Science and Engineering</w:t>
                                      </w:r>
                                    </w:p>
                                    <w:p w:rsidR="00D50EFF" w:rsidRDefault="00C3629B" w:rsidP="00D50EFF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</w:t>
                                      </w:r>
                                      <w:proofErr w:type="spellStart"/>
                                      <w:r w:rsidR="00D50EFF">
                                        <w:rPr>
                                          <w:sz w:val="24"/>
                                          <w:szCs w:val="24"/>
                                        </w:rPr>
                                        <w:t>Jahangirnagar</w:t>
                                      </w:r>
                                      <w:proofErr w:type="spellEnd"/>
                                      <w:r w:rsidR="00D50EFF"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University</w:t>
                                      </w:r>
                                    </w:p>
                                    <w:p w:rsidR="00D50EFF" w:rsidRPr="0022150E" w:rsidRDefault="00C3629B" w:rsidP="00D50EFF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sz w:val="24"/>
                                          <w:szCs w:val="24"/>
                                        </w:rPr>
                                        <w:t xml:space="preserve">  </w:t>
                                      </w:r>
                                      <w:proofErr w:type="spellStart"/>
                                      <w:r w:rsidR="00D50EFF">
                                        <w:rPr>
                                          <w:sz w:val="24"/>
                                          <w:szCs w:val="24"/>
                                        </w:rPr>
                                        <w:t>Savar</w:t>
                                      </w:r>
                                      <w:proofErr w:type="spellEnd"/>
                                      <w:r w:rsidR="00D50EFF">
                                        <w:rPr>
                                          <w:sz w:val="24"/>
                                          <w:szCs w:val="24"/>
                                        </w:rPr>
                                        <w:t>, Dhaka.</w:t>
                                      </w:r>
                                    </w:p>
                                    <w:p w:rsidR="0022150E" w:rsidRPr="0022150E" w:rsidRDefault="0022150E" w:rsidP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9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22150E" w:rsidRPr="0022150E" w:rsidRDefault="0022150E" w:rsidP="00D50EFF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1664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22150E" w:rsidRPr="0022150E" w:rsidRDefault="0022150E" w:rsidP="00D50EFF">
                                      <w:pPr>
                                        <w:pStyle w:val="Footer"/>
                                        <w:ind w:left="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  <w:p w:rsidR="0022150E" w:rsidRPr="0022150E" w:rsidRDefault="0022150E" w:rsidP="0022150E">
                                      <w:pPr>
                                        <w:pStyle w:val="Footer"/>
                                        <w:ind w:left="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22150E" w:rsidTr="00D50EFF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3327" w:type="pct"/>
                                      <w:shd w:val="clear" w:color="auto" w:fill="000000" w:themeFill="text1"/>
                                    </w:tcPr>
                                    <w:p w:rsidR="0022150E" w:rsidRDefault="0022150E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9" w:type="pct"/>
                                      <w:shd w:val="clear" w:color="auto" w:fill="000000" w:themeFill="text1"/>
                                    </w:tcPr>
                                    <w:p w:rsidR="0022150E" w:rsidRDefault="0022150E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4" w:type="pct"/>
                                      <w:shd w:val="clear" w:color="auto" w:fill="000000" w:themeFill="text1"/>
                                    </w:tcPr>
                                    <w:p w:rsidR="0022150E" w:rsidRDefault="0022150E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:rsidR="0022150E" w:rsidRPr="0022150E" w:rsidRDefault="0022150E" w:rsidP="0022150E">
                                <w:pPr>
                                  <w:pStyle w:val="NoSpacing"/>
                                  <w:rPr>
                                    <w:color w:val="BF2B0E" w:themeColor="accent1" w:themeShade="BF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60FA25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7" type="#_x0000_t202" alt="contact info" style="position:absolute;margin-left:488.8pt;margin-top:343.45pt;width:540pt;height:152.25pt;z-index:251677696;visibility:visible;mso-wrap-style:square;mso-width-percent:1282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" o:allowoverlap="f" filled="f" stroked="f" strokeweight=".5pt">
                    <v:textbox inset="0,0,0,0">
                      <w:txbxContent>
                        <w:p w:rsidR="0022150E" w:rsidRPr="0022150E" w:rsidRDefault="00D50EFF" w:rsidP="0022150E">
                          <w:pPr>
                            <w:pStyle w:val="Organization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Submitted To</w:t>
                          </w:r>
                        </w:p>
                        <w:tbl>
                          <w:tblPr>
                            <w:tblW w:w="5002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7183"/>
                            <w:gridCol w:w="19"/>
                            <w:gridCol w:w="3592"/>
                          </w:tblGrid>
                          <w:tr w:rsidR="0022150E" w:rsidTr="00D50EFF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3327" w:type="pct"/>
                              </w:tcPr>
                              <w:p w:rsidR="0022150E" w:rsidRDefault="0022150E"/>
                            </w:tc>
                            <w:tc>
                              <w:tcPr>
                                <w:tcW w:w="9" w:type="pct"/>
                              </w:tcPr>
                              <w:p w:rsidR="0022150E" w:rsidRDefault="0022150E"/>
                            </w:tc>
                            <w:tc>
                              <w:tcPr>
                                <w:tcW w:w="1664" w:type="pct"/>
                              </w:tcPr>
                              <w:p w:rsidR="0022150E" w:rsidRDefault="0022150E"/>
                            </w:tc>
                          </w:tr>
                          <w:tr w:rsidR="0022150E" w:rsidTr="00D50EFF">
                            <w:trPr>
                              <w:jc w:val="right"/>
                            </w:trPr>
                            <w:tc>
                              <w:tcPr>
                                <w:tcW w:w="3327" w:type="pct"/>
                                <w:tcMar>
                                  <w:bottom w:w="144" w:type="dxa"/>
                                </w:tcMar>
                              </w:tcPr>
                              <w:p w:rsidR="0022150E" w:rsidRDefault="00C3629B" w:rsidP="00D50EFF">
                                <w:pPr>
                                  <w:pStyle w:val="Footer"/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D50EFF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Amina </w:t>
                                </w:r>
                                <w:proofErr w:type="spellStart"/>
                                <w:r w:rsidR="00D50EFF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Khatun</w:t>
                                </w:r>
                                <w:proofErr w:type="spellEnd"/>
                                <w:r w:rsidR="00D50EFF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.</w:t>
                                </w:r>
                              </w:p>
                              <w:p w:rsidR="00D50EFF" w:rsidRDefault="00C3629B" w:rsidP="00D50EFF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D50EFF">
                                  <w:rPr>
                                    <w:sz w:val="24"/>
                                    <w:szCs w:val="24"/>
                                  </w:rPr>
                                  <w:t xml:space="preserve">Lecturer </w:t>
                                </w:r>
                              </w:p>
                              <w:p w:rsidR="00D50EFF" w:rsidRDefault="00C3629B" w:rsidP="00D50EFF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r w:rsidR="00D50EFF">
                                  <w:rPr>
                                    <w:sz w:val="24"/>
                                    <w:szCs w:val="24"/>
                                  </w:rPr>
                                  <w:t>Dept. of Computer Science and Engineering</w:t>
                                </w:r>
                              </w:p>
                              <w:p w:rsidR="00D50EFF" w:rsidRDefault="00C3629B" w:rsidP="00D50EFF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proofErr w:type="spellStart"/>
                                <w:r w:rsidR="00D50EFF">
                                  <w:rPr>
                                    <w:sz w:val="24"/>
                                    <w:szCs w:val="24"/>
                                  </w:rPr>
                                  <w:t>Jahangirnagar</w:t>
                                </w:r>
                                <w:proofErr w:type="spellEnd"/>
                                <w:r w:rsidR="00D50EFF">
                                  <w:rPr>
                                    <w:sz w:val="24"/>
                                    <w:szCs w:val="24"/>
                                  </w:rPr>
                                  <w:t xml:space="preserve"> University</w:t>
                                </w:r>
                              </w:p>
                              <w:p w:rsidR="00D50EFF" w:rsidRPr="0022150E" w:rsidRDefault="00C3629B" w:rsidP="00D50EFF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</w:rPr>
                                  <w:t xml:space="preserve">  </w:t>
                                </w:r>
                                <w:proofErr w:type="spellStart"/>
                                <w:r w:rsidR="00D50EFF">
                                  <w:rPr>
                                    <w:sz w:val="24"/>
                                    <w:szCs w:val="24"/>
                                  </w:rPr>
                                  <w:t>Savar</w:t>
                                </w:r>
                                <w:proofErr w:type="spellEnd"/>
                                <w:r w:rsidR="00D50EFF">
                                  <w:rPr>
                                    <w:sz w:val="24"/>
                                    <w:szCs w:val="24"/>
                                  </w:rPr>
                                  <w:t>, Dhaka.</w:t>
                                </w:r>
                              </w:p>
                              <w:p w:rsidR="0022150E" w:rsidRPr="0022150E" w:rsidRDefault="0022150E" w:rsidP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9" w:type="pct"/>
                                <w:tcMar>
                                  <w:bottom w:w="144" w:type="dxa"/>
                                </w:tcMar>
                              </w:tcPr>
                              <w:p w:rsidR="0022150E" w:rsidRPr="0022150E" w:rsidRDefault="0022150E" w:rsidP="00D50EFF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664" w:type="pct"/>
                                <w:tcMar>
                                  <w:bottom w:w="144" w:type="dxa"/>
                                </w:tcMar>
                              </w:tcPr>
                              <w:p w:rsidR="0022150E" w:rsidRPr="0022150E" w:rsidRDefault="0022150E" w:rsidP="00D50EFF">
                                <w:pPr>
                                  <w:pStyle w:val="Footer"/>
                                  <w:ind w:left="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22150E" w:rsidRPr="0022150E" w:rsidRDefault="0022150E" w:rsidP="0022150E">
                                <w:pPr>
                                  <w:pStyle w:val="Footer"/>
                                  <w:ind w:left="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22150E" w:rsidTr="00D50EFF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3327" w:type="pct"/>
                                <w:shd w:val="clear" w:color="auto" w:fill="000000" w:themeFill="text1"/>
                              </w:tcPr>
                              <w:p w:rsidR="0022150E" w:rsidRDefault="0022150E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9" w:type="pct"/>
                                <w:shd w:val="clear" w:color="auto" w:fill="000000" w:themeFill="text1"/>
                              </w:tcPr>
                              <w:p w:rsidR="0022150E" w:rsidRDefault="0022150E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4" w:type="pct"/>
                                <w:shd w:val="clear" w:color="auto" w:fill="000000" w:themeFill="text1"/>
                              </w:tcPr>
                              <w:p w:rsidR="0022150E" w:rsidRDefault="0022150E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:rsidR="0022150E" w:rsidRPr="0022150E" w:rsidRDefault="0022150E" w:rsidP="0022150E">
                          <w:pPr>
                            <w:pStyle w:val="NoSpacing"/>
                            <w:rPr>
                              <w:color w:val="BF2B0E" w:themeColor="accent1" w:themeShade="BF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b/>
              <w:bCs/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75648" behindDoc="0" locked="0" layoutInCell="1" allowOverlap="0" wp14:anchorId="68794417" wp14:editId="0F360298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7133590</wp:posOffset>
                    </wp:positionV>
                    <wp:extent cx="6858000" cy="1933575"/>
                    <wp:effectExtent l="0" t="0" r="0" b="9525"/>
                    <wp:wrapSquare wrapText="bothSides"/>
                    <wp:docPr id="15" name="Text Box 15" descr="contact inf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58000" cy="19335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52D55" w:rsidRPr="0022150E" w:rsidRDefault="00C3629B">
                                <w:pPr>
                                  <w:pStyle w:val="Organization"/>
                                  <w:rPr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sz w:val="44"/>
                                    <w:szCs w:val="44"/>
                                  </w:rPr>
                                  <w:t>Group Members</w:t>
                                </w:r>
                              </w:p>
                              <w:tbl>
                                <w:tblPr>
                                  <w:tblW w:w="5000" w:type="pct"/>
                                  <w:jc w:val="right"/>
                                  <w:tblBorders>
                                    <w:top w:val="single" w:sz="8" w:space="0" w:color="000000" w:themeColor="text1"/>
                                  </w:tblBorders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3596"/>
                                  <w:gridCol w:w="3597"/>
                                  <w:gridCol w:w="3597"/>
                                </w:tblGrid>
                                <w:tr w:rsidR="00052D55">
                                  <w:trPr>
                                    <w:trHeight w:hRule="exact" w:val="144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</w:tcPr>
                                    <w:p w:rsidR="00052D55" w:rsidRDefault="00052D55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052D55" w:rsidRDefault="00052D55"/>
                                  </w:tc>
                                  <w:tc>
                                    <w:tcPr>
                                      <w:tcW w:w="1667" w:type="pct"/>
                                    </w:tcPr>
                                    <w:p w:rsidR="00052D55" w:rsidRDefault="00052D55"/>
                                  </w:tc>
                                </w:tr>
                                <w:tr w:rsidR="00052D55">
                                  <w:trPr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052D55" w:rsidRPr="0022150E" w:rsidRDefault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150E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Name: Badhan Chandra Das</w:t>
                                      </w:r>
                                    </w:p>
                                    <w:p w:rsidR="00052D55" w:rsidRPr="0022150E" w:rsidRDefault="0022150E" w:rsidP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150E">
                                        <w:rPr>
                                          <w:sz w:val="24"/>
                                          <w:szCs w:val="24"/>
                                        </w:rPr>
                                        <w:t>Roll No:  51</w:t>
                                      </w:r>
                                    </w:p>
                                    <w:p w:rsidR="0022150E" w:rsidRPr="0022150E" w:rsidRDefault="0022150E" w:rsidP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150E">
                                        <w:rPr>
                                          <w:sz w:val="24"/>
                                          <w:szCs w:val="24"/>
                                        </w:rPr>
                                        <w:t>Exam Roll: 140162</w:t>
                                      </w:r>
                                    </w:p>
                                    <w:p w:rsidR="0022150E" w:rsidRPr="0022150E" w:rsidRDefault="0022150E" w:rsidP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  <w:sdt>
                                    <w:sdtPr>
                                      <w:rPr>
                                        <w:sz w:val="24"/>
                                        <w:szCs w:val="24"/>
                                      </w:rPr>
                                      <w:alias w:val="Address"/>
                                      <w:tag w:val=""/>
                                      <w:id w:val="1338879654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667" w:type="pct"/>
                                          <w:tcMar>
                                            <w:bottom w:w="144" w:type="dxa"/>
                                          </w:tcMar>
                                        </w:tcPr>
                                        <w:p w:rsidR="00052D55" w:rsidRPr="0022150E" w:rsidRDefault="0022150E" w:rsidP="0022150E">
                                          <w:pPr>
                                            <w:pStyle w:val="Footer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 w:rsidRPr="0022150E"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1667" w:type="pct"/>
                                      <w:tcMar>
                                        <w:bottom w:w="144" w:type="dxa"/>
                                      </w:tcMar>
                                    </w:tcPr>
                                    <w:p w:rsidR="0022150E" w:rsidRPr="0022150E" w:rsidRDefault="0022150E" w:rsidP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150E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Name: Md. </w:t>
                                      </w:r>
                                      <w:proofErr w:type="spellStart"/>
                                      <w:r w:rsidRPr="0022150E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>Ariful</w:t>
                                      </w:r>
                                      <w:proofErr w:type="spellEnd"/>
                                      <w:r w:rsidRPr="0022150E">
                                        <w:rPr>
                                          <w:b/>
                                          <w:bCs/>
                                          <w:sz w:val="24"/>
                                          <w:szCs w:val="24"/>
                                        </w:rPr>
                                        <w:t xml:space="preserve"> Islam</w:t>
                                      </w:r>
                                    </w:p>
                                    <w:p w:rsidR="0022150E" w:rsidRPr="0022150E" w:rsidRDefault="0022150E" w:rsidP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150E">
                                        <w:rPr>
                                          <w:sz w:val="24"/>
                                          <w:szCs w:val="24"/>
                                        </w:rPr>
                                        <w:t>Class Roll : 29</w:t>
                                      </w:r>
                                    </w:p>
                                    <w:p w:rsidR="0022150E" w:rsidRPr="0022150E" w:rsidRDefault="0022150E" w:rsidP="0022150E">
                                      <w:pPr>
                                        <w:pStyle w:val="Footer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  <w:r w:rsidRPr="0022150E">
                                        <w:rPr>
                                          <w:sz w:val="24"/>
                                          <w:szCs w:val="24"/>
                                        </w:rPr>
                                        <w:t>Exam Roll: 140140</w:t>
                                      </w:r>
                                    </w:p>
                                    <w:p w:rsidR="00052D55" w:rsidRPr="0022150E" w:rsidRDefault="00052D55" w:rsidP="0022150E">
                                      <w:pPr>
                                        <w:pStyle w:val="Footer"/>
                                        <w:ind w:left="0"/>
                                        <w:rPr>
                                          <w:sz w:val="24"/>
                                          <w:szCs w:val="24"/>
                                        </w:rPr>
                                      </w:pPr>
                                    </w:p>
                                  </w:tc>
                                </w:tr>
                                <w:tr w:rsidR="00052D55">
                                  <w:trPr>
                                    <w:trHeight w:hRule="exact" w:val="86"/>
                                    <w:jc w:val="right"/>
                                  </w:trPr>
                                  <w:tc>
                                    <w:tcPr>
                                      <w:tcW w:w="1666" w:type="pct"/>
                                      <w:shd w:val="clear" w:color="auto" w:fill="000000" w:themeFill="text1"/>
                                    </w:tcPr>
                                    <w:p w:rsidR="00052D55" w:rsidRDefault="00052D55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052D55" w:rsidRDefault="00052D55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  <w:tc>
                                    <w:tcPr>
                                      <w:tcW w:w="1667" w:type="pct"/>
                                      <w:shd w:val="clear" w:color="auto" w:fill="000000" w:themeFill="text1"/>
                                    </w:tcPr>
                                    <w:p w:rsidR="00052D55" w:rsidRDefault="00052D55">
                                      <w:pPr>
                                        <w:pStyle w:val="Footer"/>
                                      </w:pPr>
                                    </w:p>
                                  </w:tc>
                                </w:tr>
                              </w:tbl>
                              <w:p w:rsidR="00052D55" w:rsidRPr="0022150E" w:rsidRDefault="00D50EFF">
                                <w:pPr>
                                  <w:pStyle w:val="NoSpacing"/>
                                  <w:rPr>
                                    <w:color w:val="BF2B0E" w:themeColor="accent1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olor w:val="BF2B0E" w:themeColor="accent1" w:themeShade="BF"/>
                                    <w:sz w:val="40"/>
                                    <w:szCs w:val="40"/>
                                  </w:rPr>
                                  <w:t xml:space="preserve">Date of </w:t>
                                </w:r>
                                <w:proofErr w:type="gramStart"/>
                                <w:r>
                                  <w:rPr>
                                    <w:color w:val="BF2B0E" w:themeColor="accent1" w:themeShade="BF"/>
                                    <w:sz w:val="40"/>
                                    <w:szCs w:val="40"/>
                                  </w:rPr>
                                  <w:t>Submis</w:t>
                                </w:r>
                                <w:bookmarkStart w:id="0" w:name="_GoBack"/>
                                <w:bookmarkEnd w:id="0"/>
                                <w:r>
                                  <w:rPr>
                                    <w:color w:val="BF2B0E" w:themeColor="accent1" w:themeShade="BF"/>
                                    <w:sz w:val="40"/>
                                    <w:szCs w:val="40"/>
                                  </w:rPr>
                                  <w:t>s</w:t>
                                </w:r>
                                <w:r w:rsidR="0022150E">
                                  <w:rPr>
                                    <w:color w:val="BF2B0E" w:themeColor="accent1" w:themeShade="BF"/>
                                    <w:sz w:val="40"/>
                                    <w:szCs w:val="40"/>
                                  </w:rPr>
                                  <w:t>ion :</w:t>
                                </w:r>
                                <w:proofErr w:type="gramEnd"/>
                                <w:r w:rsidR="0022150E" w:rsidRPr="0022150E">
                                  <w:rPr>
                                    <w:color w:val="BF2B0E" w:themeColor="accent1" w:themeShade="BF"/>
                                    <w:sz w:val="40"/>
                                    <w:szCs w:val="40"/>
                                  </w:rPr>
                                  <w:t xml:space="preserve"> 16-11-2016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128200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794417" id="Text Box 15" o:spid="_x0000_s1028" type="#_x0000_t202" alt="contact info" style="position:absolute;margin-left:488.8pt;margin-top:561.7pt;width:540pt;height:152.25pt;z-index:251675648;visibility:visible;mso-wrap-style:square;mso-width-percent:1282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1282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" o:allowoverlap="f" filled="f" stroked="f" strokeweight=".5pt">
                    <v:textbox inset="0,0,0,0">
                      <w:txbxContent>
                        <w:p w:rsidR="00052D55" w:rsidRPr="0022150E" w:rsidRDefault="00C3629B">
                          <w:pPr>
                            <w:pStyle w:val="Organization"/>
                            <w:rPr>
                              <w:sz w:val="44"/>
                              <w:szCs w:val="44"/>
                            </w:rPr>
                          </w:pPr>
                          <w:r>
                            <w:rPr>
                              <w:sz w:val="44"/>
                              <w:szCs w:val="44"/>
                            </w:rPr>
                            <w:t>Group Members</w:t>
                          </w:r>
                        </w:p>
                        <w:tbl>
                          <w:tblPr>
                            <w:tblW w:w="5000" w:type="pct"/>
                            <w:jc w:val="right"/>
                            <w:tblBorders>
                              <w:top w:val="single" w:sz="8" w:space="0" w:color="000000" w:themeColor="text1"/>
                            </w:tblBorders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3596"/>
                            <w:gridCol w:w="3597"/>
                            <w:gridCol w:w="3597"/>
                          </w:tblGrid>
                          <w:tr w:rsidR="00052D55">
                            <w:trPr>
                              <w:trHeight w:hRule="exact" w:val="144"/>
                              <w:jc w:val="right"/>
                            </w:trPr>
                            <w:tc>
                              <w:tcPr>
                                <w:tcW w:w="1666" w:type="pct"/>
                              </w:tcPr>
                              <w:p w:rsidR="00052D55" w:rsidRDefault="00052D55"/>
                            </w:tc>
                            <w:tc>
                              <w:tcPr>
                                <w:tcW w:w="1667" w:type="pct"/>
                              </w:tcPr>
                              <w:p w:rsidR="00052D55" w:rsidRDefault="00052D55"/>
                            </w:tc>
                            <w:tc>
                              <w:tcPr>
                                <w:tcW w:w="1667" w:type="pct"/>
                              </w:tcPr>
                              <w:p w:rsidR="00052D55" w:rsidRDefault="00052D55"/>
                            </w:tc>
                          </w:tr>
                          <w:tr w:rsidR="00052D55">
                            <w:trPr>
                              <w:jc w:val="right"/>
                            </w:trPr>
                            <w:tc>
                              <w:tcPr>
                                <w:tcW w:w="1666" w:type="pct"/>
                                <w:tcMar>
                                  <w:bottom w:w="144" w:type="dxa"/>
                                </w:tcMar>
                              </w:tcPr>
                              <w:p w:rsidR="00052D55" w:rsidRPr="0022150E" w:rsidRDefault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2150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Name: Badhan Chandra Das</w:t>
                                </w:r>
                              </w:p>
                              <w:p w:rsidR="00052D55" w:rsidRPr="0022150E" w:rsidRDefault="0022150E" w:rsidP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2150E">
                                  <w:rPr>
                                    <w:sz w:val="24"/>
                                    <w:szCs w:val="24"/>
                                  </w:rPr>
                                  <w:t>Roll No:  51</w:t>
                                </w:r>
                              </w:p>
                              <w:p w:rsidR="0022150E" w:rsidRPr="0022150E" w:rsidRDefault="0022150E" w:rsidP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2150E">
                                  <w:rPr>
                                    <w:sz w:val="24"/>
                                    <w:szCs w:val="24"/>
                                  </w:rPr>
                                  <w:t>Exam Roll: 140162</w:t>
                                </w:r>
                              </w:p>
                              <w:p w:rsidR="0022150E" w:rsidRPr="0022150E" w:rsidRDefault="0022150E" w:rsidP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  <w:sdt>
                              <w:sdtPr>
                                <w:rPr>
                                  <w:sz w:val="24"/>
                                  <w:szCs w:val="24"/>
                                </w:rPr>
                                <w:alias w:val="Address"/>
                                <w:tag w:val=""/>
                                <w:id w:val="1338879654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667" w:type="pct"/>
                                    <w:tcMar>
                                      <w:bottom w:w="144" w:type="dxa"/>
                                    </w:tcMar>
                                  </w:tcPr>
                                  <w:p w:rsidR="00052D55" w:rsidRPr="0022150E" w:rsidRDefault="0022150E" w:rsidP="0022150E">
                                    <w:pPr>
                                      <w:pStyle w:val="Footer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 w:rsidRPr="0022150E">
                                      <w:rPr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667" w:type="pct"/>
                                <w:tcMar>
                                  <w:bottom w:w="144" w:type="dxa"/>
                                </w:tcMar>
                              </w:tcPr>
                              <w:p w:rsidR="0022150E" w:rsidRPr="0022150E" w:rsidRDefault="0022150E" w:rsidP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2150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Name: Md. </w:t>
                                </w:r>
                                <w:proofErr w:type="spellStart"/>
                                <w:r w:rsidRPr="0022150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>Ariful</w:t>
                                </w:r>
                                <w:proofErr w:type="spellEnd"/>
                                <w:r w:rsidRPr="0022150E">
                                  <w:rPr>
                                    <w:b/>
                                    <w:bCs/>
                                    <w:sz w:val="24"/>
                                    <w:szCs w:val="24"/>
                                  </w:rPr>
                                  <w:t xml:space="preserve"> Islam</w:t>
                                </w:r>
                              </w:p>
                              <w:p w:rsidR="0022150E" w:rsidRPr="0022150E" w:rsidRDefault="0022150E" w:rsidP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2150E">
                                  <w:rPr>
                                    <w:sz w:val="24"/>
                                    <w:szCs w:val="24"/>
                                  </w:rPr>
                                  <w:t>Class Roll : 29</w:t>
                                </w:r>
                              </w:p>
                              <w:p w:rsidR="0022150E" w:rsidRPr="0022150E" w:rsidRDefault="0022150E" w:rsidP="0022150E">
                                <w:pPr>
                                  <w:pStyle w:val="Foo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22150E">
                                  <w:rPr>
                                    <w:sz w:val="24"/>
                                    <w:szCs w:val="24"/>
                                  </w:rPr>
                                  <w:t>Exam Roll: 140140</w:t>
                                </w:r>
                              </w:p>
                              <w:p w:rsidR="00052D55" w:rsidRPr="0022150E" w:rsidRDefault="00052D55" w:rsidP="0022150E">
                                <w:pPr>
                                  <w:pStyle w:val="Footer"/>
                                  <w:ind w:left="0"/>
                                  <w:rPr>
                                    <w:sz w:val="24"/>
                                    <w:szCs w:val="24"/>
                                  </w:rPr>
                                </w:pPr>
                              </w:p>
                            </w:tc>
                          </w:tr>
                          <w:tr w:rsidR="00052D55">
                            <w:trPr>
                              <w:trHeight w:hRule="exact" w:val="86"/>
                              <w:jc w:val="right"/>
                            </w:trPr>
                            <w:tc>
                              <w:tcPr>
                                <w:tcW w:w="1666" w:type="pct"/>
                                <w:shd w:val="clear" w:color="auto" w:fill="000000" w:themeFill="text1"/>
                              </w:tcPr>
                              <w:p w:rsidR="00052D55" w:rsidRDefault="00052D55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052D55" w:rsidRDefault="00052D55">
                                <w:pPr>
                                  <w:pStyle w:val="Footer"/>
                                </w:pPr>
                              </w:p>
                            </w:tc>
                            <w:tc>
                              <w:tcPr>
                                <w:tcW w:w="1667" w:type="pct"/>
                                <w:shd w:val="clear" w:color="auto" w:fill="000000" w:themeFill="text1"/>
                              </w:tcPr>
                              <w:p w:rsidR="00052D55" w:rsidRDefault="00052D55">
                                <w:pPr>
                                  <w:pStyle w:val="Footer"/>
                                </w:pPr>
                              </w:p>
                            </w:tc>
                          </w:tr>
                        </w:tbl>
                        <w:p w:rsidR="00052D55" w:rsidRPr="0022150E" w:rsidRDefault="00D50EFF">
                          <w:pPr>
                            <w:pStyle w:val="NoSpacing"/>
                            <w:rPr>
                              <w:color w:val="BF2B0E" w:themeColor="accent1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olor w:val="BF2B0E" w:themeColor="accent1" w:themeShade="BF"/>
                              <w:sz w:val="40"/>
                              <w:szCs w:val="40"/>
                            </w:rPr>
                            <w:t xml:space="preserve">Date of </w:t>
                          </w:r>
                          <w:proofErr w:type="gramStart"/>
                          <w:r>
                            <w:rPr>
                              <w:color w:val="BF2B0E" w:themeColor="accent1" w:themeShade="BF"/>
                              <w:sz w:val="40"/>
                              <w:szCs w:val="40"/>
                            </w:rPr>
                            <w:t>Submis</w:t>
                          </w:r>
                          <w:bookmarkStart w:id="1" w:name="_GoBack"/>
                          <w:bookmarkEnd w:id="1"/>
                          <w:r>
                            <w:rPr>
                              <w:color w:val="BF2B0E" w:themeColor="accent1" w:themeShade="BF"/>
                              <w:sz w:val="40"/>
                              <w:szCs w:val="40"/>
                            </w:rPr>
                            <w:t>s</w:t>
                          </w:r>
                          <w:r w:rsidR="0022150E">
                            <w:rPr>
                              <w:color w:val="BF2B0E" w:themeColor="accent1" w:themeShade="BF"/>
                              <w:sz w:val="40"/>
                              <w:szCs w:val="40"/>
                            </w:rPr>
                            <w:t>ion :</w:t>
                          </w:r>
                          <w:proofErr w:type="gramEnd"/>
                          <w:r w:rsidR="0022150E" w:rsidRPr="0022150E">
                            <w:rPr>
                              <w:color w:val="BF2B0E" w:themeColor="accent1" w:themeShade="BF"/>
                              <w:sz w:val="40"/>
                              <w:szCs w:val="40"/>
                            </w:rPr>
                            <w:t xml:space="preserve"> 16-11-2016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22295A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86602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2D55" w:rsidRDefault="0022295A">
          <w:pPr>
            <w:pStyle w:val="TOCHeading"/>
          </w:pPr>
          <w:r>
            <w:t>Contents</w:t>
          </w:r>
        </w:p>
        <w:p w:rsidR="00052D55" w:rsidRPr="00C3629B" w:rsidRDefault="0022295A" w:rsidP="00D50EFF">
          <w:pPr>
            <w:pStyle w:val="TOC1"/>
            <w:rPr>
              <w:color w:val="auto"/>
              <w:kern w:val="0"/>
              <w:sz w:val="22"/>
              <w:szCs w:val="22"/>
            </w:rPr>
          </w:pPr>
          <w:r>
            <w:rPr>
              <w:color w:val="7F7F7F" w:themeColor="text1" w:themeTint="80"/>
              <w:sz w:val="22"/>
            </w:rPr>
            <w:fldChar w:fldCharType="begin"/>
          </w:r>
          <w:r>
            <w:instrText xml:space="preserve"> TOC \o "1-1" \h \z \u </w:instrText>
          </w:r>
          <w:r>
            <w:rPr>
              <w:color w:val="7F7F7F" w:themeColor="text1" w:themeTint="80"/>
              <w:sz w:val="22"/>
            </w:rPr>
            <w:fldChar w:fldCharType="separate"/>
          </w:r>
        </w:p>
        <w:p w:rsidR="00052D55" w:rsidRPr="00C3629B" w:rsidRDefault="001A7A9B">
          <w:pPr>
            <w:pStyle w:val="TOC1"/>
            <w:rPr>
              <w:color w:val="auto"/>
              <w:kern w:val="0"/>
              <w:sz w:val="22"/>
              <w:szCs w:val="22"/>
            </w:rPr>
          </w:pPr>
          <w:hyperlink w:anchor="_Toc321140624" w:history="1">
            <w:r w:rsidR="00D50EFF" w:rsidRPr="00C3629B">
              <w:rPr>
                <w:rStyle w:val="Hyperlink"/>
                <w:color w:val="auto"/>
              </w:rPr>
              <w:t>Project Title</w:t>
            </w:r>
            <w:r w:rsidR="0022295A" w:rsidRPr="00C3629B">
              <w:rPr>
                <w:webHidden/>
                <w:color w:val="auto"/>
              </w:rPr>
              <w:tab/>
            </w:r>
            <w:r w:rsidR="0022295A" w:rsidRPr="00C3629B">
              <w:rPr>
                <w:webHidden/>
                <w:color w:val="auto"/>
              </w:rPr>
              <w:fldChar w:fldCharType="begin"/>
            </w:r>
            <w:r w:rsidR="0022295A" w:rsidRPr="00C3629B">
              <w:rPr>
                <w:webHidden/>
                <w:color w:val="auto"/>
              </w:rPr>
              <w:instrText xml:space="preserve"> PAGEREF _Toc321140624 \h </w:instrText>
            </w:r>
            <w:r w:rsidR="0022295A" w:rsidRPr="00C3629B">
              <w:rPr>
                <w:webHidden/>
                <w:color w:val="auto"/>
              </w:rPr>
            </w:r>
            <w:r w:rsidR="0022295A" w:rsidRPr="00C3629B">
              <w:rPr>
                <w:webHidden/>
                <w:color w:val="auto"/>
              </w:rPr>
              <w:fldChar w:fldCharType="separate"/>
            </w:r>
            <w:r w:rsidR="0022150E" w:rsidRPr="00C3629B">
              <w:rPr>
                <w:webHidden/>
                <w:color w:val="auto"/>
              </w:rPr>
              <w:t>1</w:t>
            </w:r>
            <w:r w:rsidR="0022295A" w:rsidRPr="00C3629B">
              <w:rPr>
                <w:webHidden/>
                <w:color w:val="auto"/>
              </w:rPr>
              <w:fldChar w:fldCharType="end"/>
            </w:r>
          </w:hyperlink>
        </w:p>
        <w:p w:rsidR="00052D55" w:rsidRPr="00C3629B" w:rsidRDefault="001A7A9B">
          <w:pPr>
            <w:pStyle w:val="TOC1"/>
            <w:rPr>
              <w:color w:val="auto"/>
              <w:kern w:val="0"/>
              <w:sz w:val="22"/>
              <w:szCs w:val="22"/>
            </w:rPr>
          </w:pPr>
          <w:hyperlink w:anchor="_Toc321140625" w:history="1">
            <w:r w:rsidR="00D50EFF" w:rsidRPr="00C3629B">
              <w:rPr>
                <w:rStyle w:val="Hyperlink"/>
                <w:color w:val="auto"/>
              </w:rPr>
              <w:t>Objectives</w:t>
            </w:r>
            <w:r w:rsidR="0022295A" w:rsidRPr="00C3629B">
              <w:rPr>
                <w:webHidden/>
                <w:color w:val="auto"/>
              </w:rPr>
              <w:tab/>
            </w:r>
            <w:r w:rsidR="0022295A" w:rsidRPr="00C3629B">
              <w:rPr>
                <w:webHidden/>
                <w:color w:val="auto"/>
              </w:rPr>
              <w:fldChar w:fldCharType="begin"/>
            </w:r>
            <w:r w:rsidR="0022295A" w:rsidRPr="00C3629B">
              <w:rPr>
                <w:webHidden/>
                <w:color w:val="auto"/>
              </w:rPr>
              <w:instrText xml:space="preserve"> PAGEREF _Toc321140625 \h </w:instrText>
            </w:r>
            <w:r w:rsidR="0022295A" w:rsidRPr="00C3629B">
              <w:rPr>
                <w:webHidden/>
                <w:color w:val="auto"/>
              </w:rPr>
            </w:r>
            <w:r w:rsidR="0022295A" w:rsidRPr="00C3629B">
              <w:rPr>
                <w:webHidden/>
                <w:color w:val="auto"/>
              </w:rPr>
              <w:fldChar w:fldCharType="separate"/>
            </w:r>
            <w:r w:rsidR="0022150E" w:rsidRPr="00C3629B">
              <w:rPr>
                <w:webHidden/>
                <w:color w:val="auto"/>
              </w:rPr>
              <w:t>1</w:t>
            </w:r>
            <w:r w:rsidR="0022295A" w:rsidRPr="00C3629B">
              <w:rPr>
                <w:webHidden/>
                <w:color w:val="auto"/>
              </w:rPr>
              <w:fldChar w:fldCharType="end"/>
            </w:r>
          </w:hyperlink>
        </w:p>
        <w:p w:rsidR="00052D55" w:rsidRPr="00C3629B" w:rsidRDefault="001A7A9B">
          <w:pPr>
            <w:pStyle w:val="TOC1"/>
            <w:rPr>
              <w:color w:val="auto"/>
              <w:kern w:val="0"/>
              <w:sz w:val="22"/>
              <w:szCs w:val="22"/>
            </w:rPr>
          </w:pPr>
          <w:hyperlink w:anchor="_Toc321140627" w:history="1">
            <w:r w:rsidR="00D50EFF" w:rsidRPr="00C3629B">
              <w:rPr>
                <w:rStyle w:val="Hyperlink"/>
                <w:color w:val="auto"/>
              </w:rPr>
              <w:t>Materials</w:t>
            </w:r>
            <w:r w:rsidR="0022295A" w:rsidRPr="00C3629B">
              <w:rPr>
                <w:webHidden/>
                <w:color w:val="auto"/>
              </w:rPr>
              <w:tab/>
            </w:r>
            <w:r w:rsidR="0022295A" w:rsidRPr="00C3629B">
              <w:rPr>
                <w:webHidden/>
                <w:color w:val="auto"/>
              </w:rPr>
              <w:fldChar w:fldCharType="begin"/>
            </w:r>
            <w:r w:rsidR="0022295A" w:rsidRPr="00C3629B">
              <w:rPr>
                <w:webHidden/>
                <w:color w:val="auto"/>
              </w:rPr>
              <w:instrText xml:space="preserve"> PAGEREF _Toc321140627 \h </w:instrText>
            </w:r>
            <w:r w:rsidR="0022295A" w:rsidRPr="00C3629B">
              <w:rPr>
                <w:webHidden/>
                <w:color w:val="auto"/>
              </w:rPr>
            </w:r>
            <w:r w:rsidR="0022295A" w:rsidRPr="00C3629B">
              <w:rPr>
                <w:webHidden/>
                <w:color w:val="auto"/>
              </w:rPr>
              <w:fldChar w:fldCharType="separate"/>
            </w:r>
            <w:r w:rsidR="0022150E" w:rsidRPr="00C3629B">
              <w:rPr>
                <w:webHidden/>
                <w:color w:val="auto"/>
              </w:rPr>
              <w:t>1</w:t>
            </w:r>
            <w:r w:rsidR="0022295A" w:rsidRPr="00C3629B">
              <w:rPr>
                <w:webHidden/>
                <w:color w:val="auto"/>
              </w:rPr>
              <w:fldChar w:fldCharType="end"/>
            </w:r>
          </w:hyperlink>
        </w:p>
        <w:p w:rsidR="00C3629B" w:rsidRPr="00C3629B" w:rsidRDefault="00C3629B" w:rsidP="00C3629B">
          <w:pPr>
            <w:pStyle w:val="TOC1"/>
            <w:rPr>
              <w:color w:val="auto"/>
            </w:rPr>
          </w:pPr>
          <w:r w:rsidRPr="00C3629B">
            <w:rPr>
              <w:color w:val="auto"/>
            </w:rPr>
            <w:t>Program</w:t>
          </w:r>
          <w:hyperlink w:anchor="_Toc321140628" w:history="1">
            <w:r w:rsidRPr="00C3629B">
              <w:rPr>
                <w:webHidden/>
                <w:color w:val="auto"/>
              </w:rPr>
              <w:tab/>
            </w:r>
            <w:r w:rsidRPr="00C3629B">
              <w:rPr>
                <w:webHidden/>
                <w:color w:val="auto"/>
              </w:rPr>
              <w:fldChar w:fldCharType="begin"/>
            </w:r>
            <w:r w:rsidRPr="00C3629B">
              <w:rPr>
                <w:webHidden/>
                <w:color w:val="auto"/>
              </w:rPr>
              <w:instrText xml:space="preserve"> PAGEREF _Toc321140628 \h </w:instrText>
            </w:r>
            <w:r w:rsidRPr="00C3629B">
              <w:rPr>
                <w:webHidden/>
                <w:color w:val="auto"/>
              </w:rPr>
            </w:r>
            <w:r w:rsidRPr="00C3629B">
              <w:rPr>
                <w:webHidden/>
                <w:color w:val="auto"/>
              </w:rPr>
              <w:fldChar w:fldCharType="separate"/>
            </w:r>
            <w:r w:rsidRPr="00C3629B">
              <w:rPr>
                <w:webHidden/>
                <w:color w:val="auto"/>
              </w:rPr>
              <w:t>1</w:t>
            </w:r>
            <w:r w:rsidRPr="00C3629B">
              <w:rPr>
                <w:webHidden/>
                <w:color w:val="auto"/>
              </w:rPr>
              <w:fldChar w:fldCharType="end"/>
            </w:r>
          </w:hyperlink>
        </w:p>
        <w:p w:rsidR="00C3629B" w:rsidRDefault="00C3629B" w:rsidP="00C3629B">
          <w:pPr>
            <w:pStyle w:val="TOC1"/>
            <w:rPr>
              <w:color w:val="auto"/>
            </w:rPr>
          </w:pPr>
          <w:r w:rsidRPr="00C3629B">
            <w:rPr>
              <w:color w:val="auto"/>
            </w:rPr>
            <w:t>Results</w:t>
          </w:r>
          <w:hyperlink w:anchor="_Toc321140628" w:history="1">
            <w:r w:rsidRPr="00C3629B">
              <w:rPr>
                <w:webHidden/>
                <w:color w:val="auto"/>
              </w:rPr>
              <w:tab/>
            </w:r>
            <w:r w:rsidRPr="00C3629B">
              <w:rPr>
                <w:webHidden/>
                <w:color w:val="auto"/>
              </w:rPr>
              <w:fldChar w:fldCharType="begin"/>
            </w:r>
            <w:r w:rsidRPr="00C3629B">
              <w:rPr>
                <w:webHidden/>
                <w:color w:val="auto"/>
              </w:rPr>
              <w:instrText xml:space="preserve"> PAGEREF _Toc321140628 \h </w:instrText>
            </w:r>
            <w:r w:rsidRPr="00C3629B">
              <w:rPr>
                <w:webHidden/>
                <w:color w:val="auto"/>
              </w:rPr>
            </w:r>
            <w:r w:rsidRPr="00C3629B">
              <w:rPr>
                <w:webHidden/>
                <w:color w:val="auto"/>
              </w:rPr>
              <w:fldChar w:fldCharType="separate"/>
            </w:r>
            <w:r w:rsidRPr="00C3629B">
              <w:rPr>
                <w:webHidden/>
                <w:color w:val="auto"/>
              </w:rPr>
              <w:t>1</w:t>
            </w:r>
            <w:r w:rsidRPr="00C3629B">
              <w:rPr>
                <w:webHidden/>
                <w:color w:val="auto"/>
              </w:rPr>
              <w:fldChar w:fldCharType="end"/>
            </w:r>
          </w:hyperlink>
          <w:r w:rsidR="00E91CBB">
            <w:rPr>
              <w:color w:val="auto"/>
            </w:rPr>
            <w:t>6</w:t>
          </w:r>
        </w:p>
        <w:p w:rsidR="00E91CBB" w:rsidRDefault="00E91CBB" w:rsidP="00E91CBB">
          <w:pPr>
            <w:pStyle w:val="TOC1"/>
            <w:rPr>
              <w:color w:val="auto"/>
            </w:rPr>
          </w:pPr>
          <w:r>
            <w:rPr>
              <w:color w:val="auto"/>
            </w:rPr>
            <w:t>Discussoin</w:t>
          </w:r>
          <w:hyperlink w:anchor="_Toc321140628" w:history="1">
            <w:r w:rsidRPr="00C3629B">
              <w:rPr>
                <w:webHidden/>
                <w:color w:val="auto"/>
              </w:rPr>
              <w:tab/>
            </w:r>
            <w:r w:rsidRPr="00C3629B">
              <w:rPr>
                <w:webHidden/>
                <w:color w:val="auto"/>
              </w:rPr>
              <w:fldChar w:fldCharType="begin"/>
            </w:r>
            <w:r w:rsidRPr="00C3629B">
              <w:rPr>
                <w:webHidden/>
                <w:color w:val="auto"/>
              </w:rPr>
              <w:instrText xml:space="preserve"> PAGEREF _Toc321140628 \h </w:instrText>
            </w:r>
            <w:r w:rsidRPr="00C3629B">
              <w:rPr>
                <w:webHidden/>
                <w:color w:val="auto"/>
              </w:rPr>
            </w:r>
            <w:r w:rsidRPr="00C3629B">
              <w:rPr>
                <w:webHidden/>
                <w:color w:val="auto"/>
              </w:rPr>
              <w:fldChar w:fldCharType="separate"/>
            </w:r>
            <w:r w:rsidRPr="00C3629B">
              <w:rPr>
                <w:webHidden/>
                <w:color w:val="auto"/>
              </w:rPr>
              <w:t>1</w:t>
            </w:r>
            <w:r w:rsidRPr="00C3629B">
              <w:rPr>
                <w:webHidden/>
                <w:color w:val="auto"/>
              </w:rPr>
              <w:fldChar w:fldCharType="end"/>
            </w:r>
          </w:hyperlink>
          <w:r>
            <w:rPr>
              <w:color w:val="auto"/>
            </w:rPr>
            <w:t>8</w:t>
          </w:r>
        </w:p>
        <w:p w:rsidR="00E91CBB" w:rsidRPr="00E91CBB" w:rsidRDefault="00E91CBB" w:rsidP="00E91CBB"/>
        <w:p w:rsidR="00C3629B" w:rsidRPr="00C3629B" w:rsidRDefault="00C3629B" w:rsidP="00C3629B"/>
        <w:p w:rsidR="00D50EFF" w:rsidRPr="00D50EFF" w:rsidRDefault="00D50EFF" w:rsidP="00D50EFF"/>
        <w:p w:rsidR="00052D55" w:rsidRPr="00F11014" w:rsidRDefault="0022295A" w:rsidP="00F11014">
          <w:pPr>
            <w:spacing w:before="40" w:after="160" w:line="288" w:lineRule="auto"/>
            <w:rPr>
              <w:b/>
              <w:bCs/>
              <w:noProof/>
            </w:rPr>
            <w:sectPr w:rsidR="00052D55" w:rsidRPr="00F11014">
              <w:headerReference w:type="default" r:id="rId10"/>
              <w:pgSz w:w="12240" w:h="15840" w:code="1"/>
              <w:pgMar w:top="1080" w:right="720" w:bottom="720" w:left="3096" w:header="1080" w:footer="720" w:gutter="0"/>
              <w:pgNumType w:fmt="lowerRoman" w:start="0"/>
              <w:cols w:space="708"/>
              <w:titlePg/>
              <w:docGrid w:linePitch="360"/>
            </w:sectPr>
          </w:pPr>
          <w:r>
            <w:fldChar w:fldCharType="end"/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404040" w:themeColor="text1" w:themeTint="BF"/>
          <w:kern w:val="0"/>
          <w:sz w:val="20"/>
        </w:rPr>
        <w:id w:val="129208730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32FCE" w:rsidRPr="00032FCE" w:rsidRDefault="00032FCE" w:rsidP="00032FCE">
          <w:pPr>
            <w:pStyle w:val="TOCHeading"/>
          </w:pPr>
        </w:p>
        <w:p w:rsidR="00032FCE" w:rsidRPr="00032FCE" w:rsidRDefault="00032FCE" w:rsidP="00032FCE">
          <w:pPr>
            <w:rPr>
              <w:color w:val="auto"/>
              <w:sz w:val="40"/>
              <w:szCs w:val="40"/>
            </w:rPr>
          </w:pPr>
          <w:r w:rsidRPr="00032FCE">
            <w:rPr>
              <w:b/>
              <w:color w:val="auto"/>
              <w:sz w:val="40"/>
              <w:szCs w:val="40"/>
            </w:rPr>
            <w:t xml:space="preserve">Project </w:t>
          </w:r>
          <w:proofErr w:type="gramStart"/>
          <w:r w:rsidRPr="00032FCE">
            <w:rPr>
              <w:b/>
              <w:color w:val="auto"/>
              <w:sz w:val="40"/>
              <w:szCs w:val="40"/>
            </w:rPr>
            <w:t>Title</w:t>
          </w:r>
          <w:r w:rsidRPr="00032FCE">
            <w:rPr>
              <w:color w:val="auto"/>
              <w:sz w:val="40"/>
              <w:szCs w:val="40"/>
            </w:rPr>
            <w:t xml:space="preserve"> :</w:t>
          </w:r>
          <w:proofErr w:type="gramEnd"/>
          <w:r w:rsidRPr="00032FCE">
            <w:rPr>
              <w:color w:val="auto"/>
              <w:sz w:val="40"/>
              <w:szCs w:val="40"/>
            </w:rPr>
            <w:t xml:space="preserve"> Emoticons </w:t>
          </w:r>
        </w:p>
        <w:p w:rsidR="00032FCE" w:rsidRDefault="001A7A9B" w:rsidP="00032FCE"/>
      </w:sdtContent>
    </w:sdt>
    <w:p w:rsidR="00032FCE" w:rsidRPr="00032FCE" w:rsidRDefault="00032FCE" w:rsidP="00032FCE">
      <w:pPr>
        <w:rPr>
          <w:color w:val="auto"/>
          <w:sz w:val="28"/>
          <w:szCs w:val="28"/>
        </w:rPr>
      </w:pPr>
      <w:proofErr w:type="gramStart"/>
      <w:r w:rsidRPr="00032FCE">
        <w:rPr>
          <w:b/>
          <w:color w:val="auto"/>
          <w:sz w:val="44"/>
          <w:szCs w:val="44"/>
        </w:rPr>
        <w:t>Objectives :</w:t>
      </w:r>
      <w:proofErr w:type="gramEnd"/>
      <w:r w:rsidRPr="00032FCE">
        <w:rPr>
          <w:color w:val="auto"/>
          <w:sz w:val="44"/>
          <w:szCs w:val="44"/>
        </w:rPr>
        <w:t xml:space="preserve"> </w:t>
      </w:r>
      <w:r w:rsidRPr="00032FCE">
        <w:rPr>
          <w:color w:val="auto"/>
          <w:sz w:val="44"/>
          <w:szCs w:val="44"/>
        </w:rPr>
        <w:br/>
      </w:r>
      <w:r w:rsidRPr="00032FCE">
        <w:rPr>
          <w:color w:val="auto"/>
        </w:rPr>
        <w:t xml:space="preserve">              </w:t>
      </w:r>
      <w:r w:rsidRPr="00032FCE">
        <w:rPr>
          <w:color w:val="auto"/>
          <w:sz w:val="28"/>
          <w:szCs w:val="28"/>
        </w:rPr>
        <w:t xml:space="preserve">The main objective of our project is to show the emoticons which we usually use in our social networking sites like as </w:t>
      </w:r>
      <w:proofErr w:type="spellStart"/>
      <w:r w:rsidRPr="00032FCE">
        <w:rPr>
          <w:color w:val="auto"/>
          <w:sz w:val="28"/>
          <w:szCs w:val="28"/>
        </w:rPr>
        <w:t>facebook</w:t>
      </w:r>
      <w:proofErr w:type="spellEnd"/>
      <w:r w:rsidRPr="00032FCE">
        <w:rPr>
          <w:color w:val="auto"/>
          <w:sz w:val="28"/>
          <w:szCs w:val="28"/>
        </w:rPr>
        <w:t xml:space="preserve"> , twitter , </w:t>
      </w:r>
      <w:proofErr w:type="spellStart"/>
      <w:r w:rsidRPr="00032FCE">
        <w:rPr>
          <w:color w:val="auto"/>
          <w:sz w:val="28"/>
          <w:szCs w:val="28"/>
        </w:rPr>
        <w:t>whatsapp</w:t>
      </w:r>
      <w:proofErr w:type="spellEnd"/>
      <w:r w:rsidRPr="00032FCE">
        <w:rPr>
          <w:color w:val="auto"/>
          <w:sz w:val="28"/>
          <w:szCs w:val="28"/>
        </w:rPr>
        <w:t xml:space="preserve"> , </w:t>
      </w:r>
      <w:proofErr w:type="spellStart"/>
      <w:r w:rsidRPr="00032FCE">
        <w:rPr>
          <w:color w:val="auto"/>
          <w:sz w:val="28"/>
          <w:szCs w:val="28"/>
        </w:rPr>
        <w:t>instagram</w:t>
      </w:r>
      <w:proofErr w:type="spellEnd"/>
      <w:r w:rsidRPr="00032FCE">
        <w:rPr>
          <w:color w:val="auto"/>
          <w:sz w:val="28"/>
          <w:szCs w:val="28"/>
        </w:rPr>
        <w:t xml:space="preserve"> </w:t>
      </w:r>
      <w:proofErr w:type="spellStart"/>
      <w:r w:rsidRPr="00032FCE">
        <w:rPr>
          <w:color w:val="auto"/>
          <w:sz w:val="28"/>
          <w:szCs w:val="28"/>
        </w:rPr>
        <w:t>etc</w:t>
      </w:r>
      <w:proofErr w:type="spellEnd"/>
      <w:r w:rsidRPr="00032FCE">
        <w:rPr>
          <w:color w:val="auto"/>
          <w:sz w:val="28"/>
          <w:szCs w:val="28"/>
        </w:rPr>
        <w:t xml:space="preserve"> .</w:t>
      </w:r>
    </w:p>
    <w:p w:rsidR="00052D55" w:rsidRDefault="00052D55" w:rsidP="00F11014">
      <w:pPr>
        <w:pStyle w:val="Heading2"/>
      </w:pPr>
    </w:p>
    <w:p w:rsidR="00032FCE" w:rsidRPr="00355D53" w:rsidRDefault="00032FCE" w:rsidP="00032FCE">
      <w:pPr>
        <w:rPr>
          <w:b/>
          <w:color w:val="auto"/>
          <w:sz w:val="40"/>
          <w:szCs w:val="40"/>
        </w:rPr>
      </w:pPr>
      <w:r w:rsidRPr="00355D53">
        <w:rPr>
          <w:b/>
          <w:color w:val="auto"/>
          <w:sz w:val="40"/>
          <w:szCs w:val="40"/>
        </w:rPr>
        <w:t>Materials:</w:t>
      </w:r>
    </w:p>
    <w:p w:rsidR="00032FCE" w:rsidRPr="00C3629B" w:rsidRDefault="00032FCE" w:rsidP="00032FCE">
      <w:pPr>
        <w:pStyle w:val="ListParagraph"/>
        <w:numPr>
          <w:ilvl w:val="0"/>
          <w:numId w:val="6"/>
        </w:numPr>
        <w:rPr>
          <w:color w:val="auto"/>
        </w:rPr>
      </w:pPr>
      <w:proofErr w:type="spellStart"/>
      <w:r w:rsidRPr="00C3629B">
        <w:rPr>
          <w:color w:val="auto"/>
        </w:rPr>
        <w:t>Codeblocks</w:t>
      </w:r>
      <w:proofErr w:type="spellEnd"/>
      <w:r w:rsidRPr="00C3629B">
        <w:rPr>
          <w:color w:val="auto"/>
        </w:rPr>
        <w:t xml:space="preserve"> IDE</w:t>
      </w:r>
    </w:p>
    <w:p w:rsidR="00032FCE" w:rsidRPr="00C3629B" w:rsidRDefault="00032FCE" w:rsidP="00032FCE">
      <w:pPr>
        <w:pStyle w:val="ListParagraph"/>
        <w:numPr>
          <w:ilvl w:val="0"/>
          <w:numId w:val="6"/>
        </w:numPr>
        <w:rPr>
          <w:color w:val="auto"/>
        </w:rPr>
      </w:pPr>
      <w:r w:rsidRPr="00C3629B">
        <w:rPr>
          <w:color w:val="auto"/>
        </w:rPr>
        <w:t>Graphics Files.</w:t>
      </w:r>
    </w:p>
    <w:p w:rsidR="00032FCE" w:rsidRDefault="00032FCE" w:rsidP="00032FCE">
      <w:pPr>
        <w:pStyle w:val="ListParagraph"/>
        <w:ind w:left="1140"/>
      </w:pPr>
    </w:p>
    <w:p w:rsidR="00032FCE" w:rsidRDefault="00032FCE" w:rsidP="00032FCE">
      <w:pPr>
        <w:pStyle w:val="ListParagraph"/>
        <w:ind w:left="1140"/>
      </w:pPr>
    </w:p>
    <w:p w:rsidR="00032FCE" w:rsidRPr="00355D53" w:rsidRDefault="00032FCE" w:rsidP="00032FCE">
      <w:pPr>
        <w:rPr>
          <w:b/>
          <w:color w:val="auto"/>
          <w:sz w:val="40"/>
          <w:szCs w:val="40"/>
        </w:rPr>
      </w:pPr>
      <w:proofErr w:type="gramStart"/>
      <w:r w:rsidRPr="00355D53">
        <w:rPr>
          <w:b/>
          <w:color w:val="auto"/>
          <w:sz w:val="40"/>
          <w:szCs w:val="40"/>
        </w:rPr>
        <w:t>Program :</w:t>
      </w:r>
      <w:proofErr w:type="gramEnd"/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#include&lt;bits/</w:t>
      </w:r>
      <w:proofErr w:type="spellStart"/>
      <w:r w:rsidRPr="00C3629B">
        <w:rPr>
          <w:color w:val="auto"/>
        </w:rPr>
        <w:t>stdc</w:t>
      </w:r>
      <w:proofErr w:type="spellEnd"/>
      <w:r w:rsidRPr="00C3629B">
        <w:rPr>
          <w:color w:val="auto"/>
        </w:rPr>
        <w:t>++.h&gt;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#include &lt;</w:t>
      </w:r>
      <w:proofErr w:type="spellStart"/>
      <w:r w:rsidRPr="00C3629B">
        <w:rPr>
          <w:color w:val="auto"/>
        </w:rPr>
        <w:t>graphics.h</w:t>
      </w:r>
      <w:proofErr w:type="spellEnd"/>
      <w:r w:rsidRPr="00C3629B">
        <w:rPr>
          <w:color w:val="auto"/>
        </w:rPr>
        <w:t>&gt;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#include &lt;</w:t>
      </w:r>
      <w:proofErr w:type="spellStart"/>
      <w:r w:rsidRPr="00C3629B">
        <w:rPr>
          <w:color w:val="auto"/>
        </w:rPr>
        <w:t>conio.h</w:t>
      </w:r>
      <w:proofErr w:type="spellEnd"/>
      <w:r w:rsidRPr="00C3629B">
        <w:rPr>
          <w:color w:val="auto"/>
        </w:rPr>
        <w:t>&gt;</w:t>
      </w: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using</w:t>
      </w:r>
      <w:proofErr w:type="gramEnd"/>
      <w:r w:rsidRPr="00C3629B">
        <w:rPr>
          <w:color w:val="auto"/>
        </w:rPr>
        <w:t xml:space="preserve"> namespace </w:t>
      </w:r>
      <w:proofErr w:type="spellStart"/>
      <w:r w:rsidRPr="00C3629B">
        <w:rPr>
          <w:color w:val="auto"/>
        </w:rPr>
        <w:t>std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drawEllipse_smaile</w:t>
      </w:r>
      <w:proofErr w:type="spellEnd"/>
      <w:r w:rsidRPr="00C3629B">
        <w:rPr>
          <w:color w:val="auto"/>
        </w:rPr>
        <w:t>(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xc,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x,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y)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putpixel</w:t>
      </w:r>
      <w:proofErr w:type="spellEnd"/>
      <w:r w:rsidRPr="00C3629B">
        <w:rPr>
          <w:color w:val="auto"/>
        </w:rPr>
        <w:t>(</w:t>
      </w:r>
      <w:proofErr w:type="spellStart"/>
      <w:proofErr w:type="gramEnd"/>
      <w:r w:rsidRPr="00C3629B">
        <w:rPr>
          <w:color w:val="auto"/>
        </w:rPr>
        <w:t>xc+x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yc+y</w:t>
      </w:r>
      <w:proofErr w:type="spellEnd"/>
      <w:r w:rsidRPr="00C3629B">
        <w:rPr>
          <w:color w:val="auto"/>
        </w:rPr>
        <w:t>, 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putpixel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xc-x, </w:t>
      </w:r>
      <w:proofErr w:type="spellStart"/>
      <w:r w:rsidRPr="00C3629B">
        <w:rPr>
          <w:color w:val="auto"/>
        </w:rPr>
        <w:t>yc+y</w:t>
      </w:r>
      <w:proofErr w:type="spellEnd"/>
      <w:r w:rsidRPr="00C3629B">
        <w:rPr>
          <w:color w:val="auto"/>
        </w:rPr>
        <w:t>, BLACK);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ellipseMidpoint_smile</w:t>
      </w:r>
      <w:proofErr w:type="spellEnd"/>
      <w:r w:rsidRPr="00C3629B">
        <w:rPr>
          <w:color w:val="auto"/>
        </w:rPr>
        <w:t>(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xc,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rx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>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rx</w:t>
      </w:r>
      <w:proofErr w:type="spellEnd"/>
      <w:r w:rsidRPr="00C3629B">
        <w:rPr>
          <w:color w:val="auto"/>
        </w:rPr>
        <w:t xml:space="preserve"> * </w:t>
      </w:r>
      <w:proofErr w:type="spellStart"/>
      <w:r w:rsidRPr="00C3629B">
        <w:rPr>
          <w:color w:val="auto"/>
        </w:rPr>
        <w:t>rx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 xml:space="preserve"> *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x = 0, y =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>, p;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= 0,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= 2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* y;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drawEllipse_</w:t>
      </w:r>
      <w:proofErr w:type="gramStart"/>
      <w:r w:rsidRPr="00C3629B">
        <w:rPr>
          <w:color w:val="auto"/>
        </w:rPr>
        <w:t>smaile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, x, y);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//Region 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p =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- (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*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 xml:space="preserve">) + (0.25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while</w:t>
      </w:r>
      <w:proofErr w:type="gramEnd"/>
      <w:r w:rsidRPr="00C3629B">
        <w:rPr>
          <w:color w:val="auto"/>
        </w:rPr>
        <w:t xml:space="preserve"> (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&lt;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>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x</w:t>
      </w:r>
      <w:proofErr w:type="gramEnd"/>
      <w:r w:rsidRPr="00C3629B">
        <w:rPr>
          <w:color w:val="auto"/>
        </w:rPr>
        <w:t>++;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+ 2 *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if</w:t>
      </w:r>
      <w:proofErr w:type="gramEnd"/>
      <w:r w:rsidRPr="00C3629B">
        <w:rPr>
          <w:color w:val="auto"/>
        </w:rPr>
        <w:t xml:space="preserve"> (p &lt; 0)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+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        </w:t>
      </w:r>
      <w:proofErr w:type="gramStart"/>
      <w:r w:rsidRPr="00C3629B">
        <w:rPr>
          <w:color w:val="auto"/>
        </w:rPr>
        <w:t>y--</w:t>
      </w:r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spellStart"/>
      <w:proofErr w:type="gramStart"/>
      <w:r w:rsidRPr="00C3629B">
        <w:rPr>
          <w:color w:val="auto"/>
        </w:rPr>
        <w:t>py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- 2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+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 xml:space="preserve"> -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r w:rsidRPr="00C3629B">
        <w:rPr>
          <w:color w:val="auto"/>
        </w:rPr>
        <w:t>drawEllipse_</w:t>
      </w:r>
      <w:proofErr w:type="gramStart"/>
      <w:r w:rsidRPr="00C3629B">
        <w:rPr>
          <w:color w:val="auto"/>
        </w:rPr>
        <w:t>smaile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, x, y);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10);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//Region 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p =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*(x+0.5)*(x+0.5) +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*(y-1)*(y-1) -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*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while</w:t>
      </w:r>
      <w:proofErr w:type="gramEnd"/>
      <w:r w:rsidRPr="00C3629B">
        <w:rPr>
          <w:color w:val="auto"/>
        </w:rPr>
        <w:t xml:space="preserve"> (y &gt; 0)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y--</w:t>
      </w:r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py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- 2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if</w:t>
      </w:r>
      <w:proofErr w:type="gramEnd"/>
      <w:r w:rsidRPr="00C3629B">
        <w:rPr>
          <w:color w:val="auto"/>
        </w:rPr>
        <w:t xml:space="preserve"> (p &gt; 0)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-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x</w:t>
      </w:r>
      <w:proofErr w:type="gramEnd"/>
      <w:r w:rsidRPr="00C3629B">
        <w:rPr>
          <w:color w:val="auto"/>
        </w:rPr>
        <w:t>++;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+ 2 *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-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+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r w:rsidRPr="00C3629B">
        <w:rPr>
          <w:color w:val="auto"/>
        </w:rPr>
        <w:t>drawEllipse_</w:t>
      </w:r>
      <w:proofErr w:type="gramStart"/>
      <w:r w:rsidRPr="00C3629B">
        <w:rPr>
          <w:color w:val="auto"/>
        </w:rPr>
        <w:t>smaile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, x, y);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10);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}</w:t>
      </w:r>
    </w:p>
    <w:p w:rsidR="00032FCE" w:rsidRPr="00C3629B" w:rsidRDefault="00C3629B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drawEllipse_sad</w:t>
      </w:r>
      <w:proofErr w:type="spellEnd"/>
      <w:r w:rsidRPr="00C3629B">
        <w:rPr>
          <w:color w:val="auto"/>
        </w:rPr>
        <w:t>(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xc,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x,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y)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</w:t>
      </w:r>
      <w:proofErr w:type="spellStart"/>
      <w:proofErr w:type="gramStart"/>
      <w:r w:rsidRPr="00C3629B">
        <w:rPr>
          <w:color w:val="auto"/>
        </w:rPr>
        <w:t>putpixel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xc-x, </w:t>
      </w:r>
      <w:proofErr w:type="spellStart"/>
      <w:r w:rsidRPr="00C3629B">
        <w:rPr>
          <w:color w:val="auto"/>
        </w:rPr>
        <w:t>yc+y</w:t>
      </w:r>
      <w:proofErr w:type="spellEnd"/>
      <w:r w:rsidRPr="00C3629B">
        <w:rPr>
          <w:color w:val="auto"/>
        </w:rPr>
        <w:t>, BLACK);*/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putpixel</w:t>
      </w:r>
      <w:proofErr w:type="spellEnd"/>
      <w:r w:rsidRPr="00C3629B">
        <w:rPr>
          <w:color w:val="auto"/>
        </w:rPr>
        <w:t>(</w:t>
      </w:r>
      <w:proofErr w:type="spellStart"/>
      <w:proofErr w:type="gramEnd"/>
      <w:r w:rsidRPr="00C3629B">
        <w:rPr>
          <w:color w:val="auto"/>
        </w:rPr>
        <w:t>xc+x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-y, 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putpixel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xc-x,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-y, 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ellipseMidpoint_sad</w:t>
      </w:r>
      <w:proofErr w:type="spellEnd"/>
      <w:r w:rsidRPr="00C3629B">
        <w:rPr>
          <w:color w:val="auto"/>
        </w:rPr>
        <w:t>(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xc,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rx</w:t>
      </w:r>
      <w:proofErr w:type="spellEnd"/>
      <w:r w:rsidRPr="00C3629B">
        <w:rPr>
          <w:color w:val="auto"/>
        </w:rPr>
        <w:t xml:space="preserve">,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>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rx</w:t>
      </w:r>
      <w:proofErr w:type="spellEnd"/>
      <w:r w:rsidRPr="00C3629B">
        <w:rPr>
          <w:color w:val="auto"/>
        </w:rPr>
        <w:t xml:space="preserve"> * </w:t>
      </w:r>
      <w:proofErr w:type="spellStart"/>
      <w:r w:rsidRPr="00C3629B">
        <w:rPr>
          <w:color w:val="auto"/>
        </w:rPr>
        <w:t>rx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 xml:space="preserve"> *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x = 0, y =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>, p;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= 0,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= 2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* y;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drawEllipse_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, x, y);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//Region 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p =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- (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* </w:t>
      </w:r>
      <w:proofErr w:type="spellStart"/>
      <w:r w:rsidRPr="00C3629B">
        <w:rPr>
          <w:color w:val="auto"/>
        </w:rPr>
        <w:t>ry</w:t>
      </w:r>
      <w:proofErr w:type="spellEnd"/>
      <w:r w:rsidRPr="00C3629B">
        <w:rPr>
          <w:color w:val="auto"/>
        </w:rPr>
        <w:t xml:space="preserve">) + (0.25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while</w:t>
      </w:r>
      <w:proofErr w:type="gramEnd"/>
      <w:r w:rsidRPr="00C3629B">
        <w:rPr>
          <w:color w:val="auto"/>
        </w:rPr>
        <w:t xml:space="preserve"> (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&lt;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>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x</w:t>
      </w:r>
      <w:proofErr w:type="gramEnd"/>
      <w:r w:rsidRPr="00C3629B">
        <w:rPr>
          <w:color w:val="auto"/>
        </w:rPr>
        <w:t>++;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+ 2 *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if</w:t>
      </w:r>
      <w:proofErr w:type="gramEnd"/>
      <w:r w:rsidRPr="00C3629B">
        <w:rPr>
          <w:color w:val="auto"/>
        </w:rPr>
        <w:t xml:space="preserve"> (p &lt; 0)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+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y--</w:t>
      </w:r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spellStart"/>
      <w:proofErr w:type="gramStart"/>
      <w:r w:rsidRPr="00C3629B">
        <w:rPr>
          <w:color w:val="auto"/>
        </w:rPr>
        <w:t>py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- 2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 +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 xml:space="preserve"> -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r w:rsidRPr="00C3629B">
        <w:rPr>
          <w:color w:val="auto"/>
        </w:rPr>
        <w:t>drawEllipse_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, x, y);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10);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//Region 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p =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 xml:space="preserve">*(x+0.5)*(x+0.5) +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*(y-1)*(y-1) -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*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while</w:t>
      </w:r>
      <w:proofErr w:type="gramEnd"/>
      <w:r w:rsidRPr="00C3629B">
        <w:rPr>
          <w:color w:val="auto"/>
        </w:rPr>
        <w:t xml:space="preserve"> (y &gt; 0)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y--</w:t>
      </w:r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py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- 2 *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if</w:t>
      </w:r>
      <w:proofErr w:type="gramEnd"/>
      <w:r w:rsidRPr="00C3629B">
        <w:rPr>
          <w:color w:val="auto"/>
        </w:rPr>
        <w:t xml:space="preserve"> (p &gt; 0)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-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x</w:t>
      </w:r>
      <w:proofErr w:type="gramEnd"/>
      <w:r w:rsidRPr="00C3629B">
        <w:rPr>
          <w:color w:val="auto"/>
        </w:rPr>
        <w:t>++;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 xml:space="preserve"> = </w:t>
      </w:r>
      <w:proofErr w:type="spellStart"/>
      <w:r w:rsidRPr="00C3629B">
        <w:rPr>
          <w:color w:val="auto"/>
        </w:rPr>
        <w:t>px</w:t>
      </w:r>
      <w:proofErr w:type="spellEnd"/>
      <w:r w:rsidRPr="00C3629B">
        <w:rPr>
          <w:color w:val="auto"/>
        </w:rPr>
        <w:t xml:space="preserve"> + 2 * </w:t>
      </w:r>
      <w:proofErr w:type="spellStart"/>
      <w:r w:rsidRPr="00C3629B">
        <w:rPr>
          <w:color w:val="auto"/>
        </w:rPr>
        <w:t>rySq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p = p + </w:t>
      </w:r>
      <w:proofErr w:type="spellStart"/>
      <w:r w:rsidRPr="00C3629B">
        <w:rPr>
          <w:color w:val="auto"/>
        </w:rPr>
        <w:t>rxSq</w:t>
      </w:r>
      <w:proofErr w:type="spellEnd"/>
      <w:r w:rsidRPr="00C3629B">
        <w:rPr>
          <w:color w:val="auto"/>
        </w:rPr>
        <w:t xml:space="preserve"> - </w:t>
      </w:r>
      <w:proofErr w:type="spellStart"/>
      <w:r w:rsidRPr="00C3629B">
        <w:rPr>
          <w:color w:val="auto"/>
        </w:rPr>
        <w:t>py</w:t>
      </w:r>
      <w:proofErr w:type="spellEnd"/>
      <w:r w:rsidRPr="00C3629B">
        <w:rPr>
          <w:color w:val="auto"/>
        </w:rPr>
        <w:t xml:space="preserve"> + </w:t>
      </w:r>
      <w:proofErr w:type="spellStart"/>
      <w:proofErr w:type="gramStart"/>
      <w:r w:rsidRPr="00C3629B">
        <w:rPr>
          <w:color w:val="auto"/>
        </w:rPr>
        <w:t>px</w:t>
      </w:r>
      <w:proofErr w:type="spellEnd"/>
      <w:proofErr w:type="gram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    </w:t>
      </w:r>
      <w:proofErr w:type="spellStart"/>
      <w:r w:rsidRPr="00C3629B">
        <w:rPr>
          <w:color w:val="auto"/>
        </w:rPr>
        <w:t>drawEllipse_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 xml:space="preserve">xc, </w:t>
      </w:r>
      <w:proofErr w:type="spellStart"/>
      <w:r w:rsidRPr="00C3629B">
        <w:rPr>
          <w:color w:val="auto"/>
        </w:rPr>
        <w:t>yc</w:t>
      </w:r>
      <w:proofErr w:type="spellEnd"/>
      <w:r w:rsidRPr="00C3629B">
        <w:rPr>
          <w:color w:val="auto"/>
        </w:rPr>
        <w:t>, x, y);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10);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C3629B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smile()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DETECT,gmode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initgraph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&amp;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,&amp;</w:t>
      </w:r>
      <w:proofErr w:type="spellStart"/>
      <w:r w:rsidRPr="00C3629B">
        <w:rPr>
          <w:color w:val="auto"/>
        </w:rPr>
        <w:t>gmode</w:t>
      </w:r>
      <w:proofErr w:type="spellEnd"/>
      <w:r w:rsidRPr="00C3629B">
        <w:rPr>
          <w:color w:val="auto"/>
        </w:rPr>
        <w:t>,"c:\\tc\\bgi");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for(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=0;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&lt;50;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++)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0+i,390,"SMILE");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50);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0+i,390,"SMILE");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circle(</w:t>
      </w:r>
      <w:proofErr w:type="gramEnd"/>
      <w:r w:rsidRPr="00C3629B">
        <w:rPr>
          <w:color w:val="auto"/>
        </w:rPr>
        <w:t>600,380,300);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SOLID_FILL,YELLOW);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602,385,WHITE);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455,300,0,360,30,50);  //eye1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456,299,WHITE);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725,300,0,360,30,50);  //eye2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C3629B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726,299,WHITE);</w:t>
      </w:r>
    </w:p>
    <w:p w:rsidR="00032FCE" w:rsidRPr="00C3629B" w:rsidRDefault="00C3629B" w:rsidP="00032FCE">
      <w:pPr>
        <w:rPr>
          <w:color w:val="auto"/>
        </w:rPr>
      </w:pPr>
      <w:r w:rsidRPr="00C3629B">
        <w:rPr>
          <w:color w:val="auto"/>
        </w:rPr>
        <w:t xml:space="preserve"> </w:t>
      </w:r>
      <w:r w:rsidR="00032FCE" w:rsidRPr="00C3629B">
        <w:rPr>
          <w:color w:val="auto"/>
        </w:rPr>
        <w:t xml:space="preserve">   </w:t>
      </w:r>
      <w:proofErr w:type="spellStart"/>
      <w:proofErr w:type="gramStart"/>
      <w:r w:rsidR="00032FCE" w:rsidRPr="00C3629B">
        <w:rPr>
          <w:color w:val="auto"/>
        </w:rPr>
        <w:t>setcolor</w:t>
      </w:r>
      <w:proofErr w:type="spellEnd"/>
      <w:r w:rsidR="00032FCE" w:rsidRPr="00C3629B">
        <w:rPr>
          <w:color w:val="auto"/>
        </w:rPr>
        <w:t>(</w:t>
      </w:r>
      <w:proofErr w:type="gramEnd"/>
      <w:r w:rsidR="00032FCE" w:rsidRPr="00C3629B">
        <w:rPr>
          <w:color w:val="auto"/>
        </w:rPr>
        <w:t>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600,530,120,65);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599,531,120,65);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598,530,120,65);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597,531,120,65);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596,529,120,65);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595,532,120,65);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594,529,120,65);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smile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593,532,120,65);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closegraph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sad()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DETECT,gmode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initgraph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&amp;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,&amp;</w:t>
      </w:r>
      <w:proofErr w:type="spellStart"/>
      <w:r w:rsidRPr="00C3629B">
        <w:rPr>
          <w:color w:val="auto"/>
        </w:rPr>
        <w:t>gmode</w:t>
      </w:r>
      <w:proofErr w:type="spellEnd"/>
      <w:r w:rsidRPr="00C3629B">
        <w:rPr>
          <w:color w:val="auto"/>
        </w:rPr>
        <w:t>,"c:\\tc\\bgi");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</w:t>
      </w:r>
      <w:proofErr w:type="gramStart"/>
      <w:r w:rsidRPr="00C3629B">
        <w:rPr>
          <w:color w:val="auto"/>
        </w:rPr>
        <w:t>for(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=0;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&lt;50;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++)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0+i,390,"SAD");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50);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0+i,390,"SAD");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circle(</w:t>
      </w:r>
      <w:proofErr w:type="gramEnd"/>
      <w:r w:rsidRPr="00C3629B">
        <w:rPr>
          <w:color w:val="auto"/>
        </w:rPr>
        <w:t>600,380,300);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SOLID_FILL,YELLOW);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602,385,WHITE);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455,300,0,360,30,50);  //eye1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456,299,WHITE);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725,300,0,360,30,50);  //eye2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726,299,WHITE);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600,530,120,65);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599,531,120,65);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598,530,120,65);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597,531,120,65);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596,529,120,65);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595,532,120,65);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594,529,120,65);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r w:rsidRPr="00C3629B">
        <w:rPr>
          <w:color w:val="auto"/>
        </w:rPr>
        <w:t>ellipseMidpoint_</w:t>
      </w:r>
      <w:proofErr w:type="gramStart"/>
      <w:r w:rsidRPr="00C3629B">
        <w:rPr>
          <w:color w:val="auto"/>
        </w:rPr>
        <w:t>sad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593,532,120,65);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closegraph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angry()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DETECT,gmode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initgraph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&amp;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,&amp;</w:t>
      </w:r>
      <w:proofErr w:type="spellStart"/>
      <w:r w:rsidRPr="00C3629B">
        <w:rPr>
          <w:color w:val="auto"/>
        </w:rPr>
        <w:t>gmode</w:t>
      </w:r>
      <w:proofErr w:type="spellEnd"/>
      <w:r w:rsidRPr="00C3629B">
        <w:rPr>
          <w:color w:val="auto"/>
        </w:rPr>
        <w:t>,"c:\\tc\\bgi");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</w:t>
      </w:r>
      <w:proofErr w:type="gramStart"/>
      <w:r w:rsidRPr="00C3629B">
        <w:rPr>
          <w:color w:val="auto"/>
        </w:rPr>
        <w:t>for(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=0;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&lt;50;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++)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0+i,390,"ANGRY");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50);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0+i,390,"ANGRY");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circle(</w:t>
      </w:r>
      <w:proofErr w:type="gramEnd"/>
      <w:r w:rsidRPr="00C3629B">
        <w:rPr>
          <w:color w:val="auto"/>
        </w:rPr>
        <w:t>600,380,300);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SOLID_FILL,RED);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602,385,WHITE);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475,310,0,360,50,40);  //eye1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456,299,WHITE);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695,310,0,360,50,40);  //eye2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726,299,WHITE);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arc(</w:t>
      </w:r>
      <w:proofErr w:type="gramEnd"/>
      <w:r w:rsidRPr="00C3629B">
        <w:rPr>
          <w:color w:val="auto"/>
        </w:rPr>
        <w:t>600,530,0,180,100);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600,530,0,180,100,45);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480,300,360,164,90,90); //upper          //vuru1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475,300,360,163,95,50);   //lower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477,301,BLACK);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690,300,16,180,90,90); //upper          //vuru2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695,300,19,180,95,50);   //lower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getch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closegraph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cry()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DETECT,gmode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initgraph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&amp;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,&amp;</w:t>
      </w:r>
      <w:proofErr w:type="spellStart"/>
      <w:r w:rsidRPr="00C3629B">
        <w:rPr>
          <w:color w:val="auto"/>
        </w:rPr>
        <w:t>gmode</w:t>
      </w:r>
      <w:proofErr w:type="spellEnd"/>
      <w:r w:rsidRPr="00C3629B">
        <w:rPr>
          <w:color w:val="auto"/>
        </w:rPr>
        <w:t>,"c:\\tc\\bgi");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</w:t>
      </w:r>
      <w:proofErr w:type="gramStart"/>
      <w:r w:rsidRPr="00C3629B">
        <w:rPr>
          <w:color w:val="auto"/>
        </w:rPr>
        <w:t>for(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=0;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&lt;50;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++)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0+i,390,"CRY");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50);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0+i,390,"CRY");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circle(</w:t>
      </w:r>
      <w:proofErr w:type="gramEnd"/>
      <w:r w:rsidRPr="00C3629B">
        <w:rPr>
          <w:color w:val="auto"/>
        </w:rPr>
        <w:t>600,380,300);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SOLID_FILL,YELLOW);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602,385,WHITE);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455,300,0,360,40,50);  //eye1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456,299,WHITE);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for(</w:t>
      </w:r>
      <w:proofErr w:type="spellStart"/>
      <w:proofErr w:type="gramEnd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=448;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&lt;=468;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++)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line(</w:t>
      </w:r>
      <w:proofErr w:type="gramEnd"/>
      <w:r w:rsidRPr="00C3629B">
        <w:rPr>
          <w:color w:val="auto"/>
        </w:rPr>
        <w:t>i,345,i,635);     //tear1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725,300,0,360,40,50);  //eye2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726,299,WHITE);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for(</w:t>
      </w:r>
      <w:proofErr w:type="spellStart"/>
      <w:proofErr w:type="gramEnd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=720;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&lt;=740;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++)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line(</w:t>
      </w:r>
      <w:proofErr w:type="gramEnd"/>
      <w:r w:rsidRPr="00C3629B">
        <w:rPr>
          <w:color w:val="auto"/>
        </w:rPr>
        <w:t>i,345,i,645);     //tear2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arc(</w:t>
      </w:r>
      <w:proofErr w:type="gramEnd"/>
      <w:r w:rsidRPr="00C3629B">
        <w:rPr>
          <w:color w:val="auto"/>
        </w:rPr>
        <w:t>600,550,0,180,100);  //mouth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600,550,0,180,100,45);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getch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closegraph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  <w:proofErr w:type="gramStart"/>
      <w:r w:rsidRPr="00C3629B">
        <w:rPr>
          <w:color w:val="auto"/>
        </w:rPr>
        <w:t>void</w:t>
      </w:r>
      <w:proofErr w:type="gramEnd"/>
      <w:r w:rsidRPr="00C3629B">
        <w:rPr>
          <w:color w:val="auto"/>
        </w:rPr>
        <w:t xml:space="preserve"> wow()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DETECT,gmode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initgraph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&amp;</w:t>
      </w:r>
      <w:proofErr w:type="spellStart"/>
      <w:r w:rsidRPr="00C3629B">
        <w:rPr>
          <w:color w:val="auto"/>
        </w:rPr>
        <w:t>gdriver</w:t>
      </w:r>
      <w:proofErr w:type="spellEnd"/>
      <w:r w:rsidRPr="00C3629B">
        <w:rPr>
          <w:color w:val="auto"/>
        </w:rPr>
        <w:t>,&amp;</w:t>
      </w:r>
      <w:proofErr w:type="spellStart"/>
      <w:r w:rsidRPr="00C3629B">
        <w:rPr>
          <w:color w:val="auto"/>
        </w:rPr>
        <w:t>gmode</w:t>
      </w:r>
      <w:proofErr w:type="spellEnd"/>
      <w:r w:rsidRPr="00C3629B">
        <w:rPr>
          <w:color w:val="auto"/>
        </w:rPr>
        <w:t>,"c:\\tc\\bgi");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</w:t>
      </w:r>
      <w:proofErr w:type="gramStart"/>
      <w:r w:rsidRPr="00C3629B">
        <w:rPr>
          <w:color w:val="auto"/>
        </w:rPr>
        <w:t>for(</w:t>
      </w:r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int</w:t>
      </w:r>
      <w:proofErr w:type="spell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=0;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 xml:space="preserve">&lt;50; 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=</w:t>
      </w:r>
      <w:proofErr w:type="spellStart"/>
      <w:r w:rsidRPr="00C3629B">
        <w:rPr>
          <w:color w:val="auto"/>
        </w:rPr>
        <w:t>i</w:t>
      </w:r>
      <w:proofErr w:type="spellEnd"/>
      <w:r w:rsidRPr="00C3629B">
        <w:rPr>
          <w:color w:val="auto"/>
        </w:rPr>
        <w:t>++)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0+i,390,"WOW..");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delay(</w:t>
      </w:r>
      <w:proofErr w:type="gramEnd"/>
      <w:r w:rsidRPr="00C3629B">
        <w:rPr>
          <w:color w:val="auto"/>
        </w:rPr>
        <w:t>50);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    </w:t>
      </w:r>
      <w:proofErr w:type="spellStart"/>
      <w:proofErr w:type="gramStart"/>
      <w:r w:rsidRPr="00C3629B">
        <w:rPr>
          <w:color w:val="auto"/>
        </w:rPr>
        <w:t>setcolor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settextstyle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10,0,7);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spellStart"/>
      <w:proofErr w:type="gramStart"/>
      <w:r w:rsidRPr="00C3629B">
        <w:rPr>
          <w:color w:val="auto"/>
        </w:rPr>
        <w:t>outtextxy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0+i,390,"WOW..");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circle(</w:t>
      </w:r>
      <w:proofErr w:type="gramEnd"/>
      <w:r w:rsidRPr="00C3629B">
        <w:rPr>
          <w:color w:val="auto"/>
        </w:rPr>
        <w:t>600,380,300);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SOLID_FILL,YELLOW);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602,385,WHITE);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455,300,0,360,40,60);  //eye1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456,299,WHITE);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725,300,0,360,40,60);  //eye2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726,299,WHITE);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ellipse(</w:t>
      </w:r>
      <w:proofErr w:type="gramEnd"/>
      <w:r w:rsidRPr="00C3629B">
        <w:rPr>
          <w:color w:val="auto"/>
        </w:rPr>
        <w:t>600,475,0,360,90,120);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setfillstyle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SOLID_FILL,BLACK);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floodfill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604,474,WHITE);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getch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closegraph</w:t>
      </w:r>
      <w:proofErr w:type="spellEnd"/>
      <w:r w:rsidRPr="00C3629B">
        <w:rPr>
          <w:color w:val="auto"/>
        </w:rPr>
        <w:t>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}</w:t>
      </w:r>
    </w:p>
    <w:p w:rsidR="00032FCE" w:rsidRPr="00C3629B" w:rsidRDefault="00032FCE" w:rsidP="00032FCE">
      <w:pPr>
        <w:rPr>
          <w:color w:val="auto"/>
        </w:rPr>
      </w:pP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main()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>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cout</w:t>
      </w:r>
      <w:proofErr w:type="spellEnd"/>
      <w:proofErr w:type="gramEnd"/>
      <w:r w:rsidRPr="00C3629B">
        <w:rPr>
          <w:color w:val="auto"/>
        </w:rPr>
        <w:t>&lt;&lt;"\n             ----------Here is our project for EMOTICONS.-------------\n\n";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cout</w:t>
      </w:r>
      <w:proofErr w:type="spellEnd"/>
      <w:proofErr w:type="gramEnd"/>
      <w:r w:rsidRPr="00C3629B">
        <w:rPr>
          <w:color w:val="auto"/>
        </w:rPr>
        <w:t>&lt;&lt;"Choose your options.\n\n";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</w:t>
      </w:r>
      <w:proofErr w:type="spellStart"/>
      <w:proofErr w:type="gramStart"/>
      <w:r w:rsidRPr="00C3629B">
        <w:rPr>
          <w:color w:val="auto"/>
        </w:rPr>
        <w:t>cout</w:t>
      </w:r>
      <w:proofErr w:type="spellEnd"/>
      <w:proofErr w:type="gramEnd"/>
      <w:r w:rsidRPr="00C3629B">
        <w:rPr>
          <w:color w:val="auto"/>
        </w:rPr>
        <w:t>&lt;&lt;"Press 1 for  Smile.\n";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cout</w:t>
      </w:r>
      <w:proofErr w:type="spellEnd"/>
      <w:proofErr w:type="gramEnd"/>
      <w:r w:rsidRPr="00C3629B">
        <w:rPr>
          <w:color w:val="auto"/>
        </w:rPr>
        <w:t>&lt;&lt;"Press 2 for  Sad.\n";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cout</w:t>
      </w:r>
      <w:proofErr w:type="spellEnd"/>
      <w:proofErr w:type="gramEnd"/>
      <w:r w:rsidRPr="00C3629B">
        <w:rPr>
          <w:color w:val="auto"/>
        </w:rPr>
        <w:t>&lt;&lt;"Press 3 for  Cry.\n";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cout</w:t>
      </w:r>
      <w:proofErr w:type="spellEnd"/>
      <w:proofErr w:type="gramEnd"/>
      <w:r w:rsidRPr="00C3629B">
        <w:rPr>
          <w:color w:val="auto"/>
        </w:rPr>
        <w:t>&lt;&lt;"Press 4 for  Wow.\n";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cout</w:t>
      </w:r>
      <w:proofErr w:type="spellEnd"/>
      <w:proofErr w:type="gramEnd"/>
      <w:r w:rsidRPr="00C3629B">
        <w:rPr>
          <w:color w:val="auto"/>
        </w:rPr>
        <w:t>&lt;&lt;"Press 5 for  Angry.\n\n";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spellStart"/>
      <w:proofErr w:type="gramStart"/>
      <w:r w:rsidRPr="00C3629B">
        <w:rPr>
          <w:color w:val="auto"/>
        </w:rPr>
        <w:t>int</w:t>
      </w:r>
      <w:proofErr w:type="spellEnd"/>
      <w:proofErr w:type="gramEnd"/>
      <w:r w:rsidRPr="00C3629B">
        <w:rPr>
          <w:color w:val="auto"/>
        </w:rPr>
        <w:t xml:space="preserve"> </w:t>
      </w:r>
      <w:proofErr w:type="spellStart"/>
      <w:r w:rsidRPr="00C3629B">
        <w:rPr>
          <w:color w:val="auto"/>
        </w:rPr>
        <w:t>ch</w:t>
      </w:r>
      <w:proofErr w:type="spellEnd"/>
      <w:r w:rsidRPr="00C3629B">
        <w:rPr>
          <w:color w:val="auto"/>
        </w:rPr>
        <w:t>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while(</w:t>
      </w:r>
      <w:proofErr w:type="spellStart"/>
      <w:proofErr w:type="gramEnd"/>
      <w:r w:rsidRPr="00C3629B">
        <w:rPr>
          <w:color w:val="auto"/>
        </w:rPr>
        <w:t>cin</w:t>
      </w:r>
      <w:proofErr w:type="spellEnd"/>
      <w:r w:rsidRPr="00C3629B">
        <w:rPr>
          <w:color w:val="auto"/>
        </w:rPr>
        <w:t>&gt;&gt;</w:t>
      </w:r>
      <w:proofErr w:type="spellStart"/>
      <w:r w:rsidRPr="00C3629B">
        <w:rPr>
          <w:color w:val="auto"/>
        </w:rPr>
        <w:t>ch</w:t>
      </w:r>
      <w:proofErr w:type="spellEnd"/>
      <w:r w:rsidRPr="00C3629B">
        <w:rPr>
          <w:color w:val="auto"/>
        </w:rPr>
        <w:t>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if(</w:t>
      </w:r>
      <w:proofErr w:type="spellStart"/>
      <w:proofErr w:type="gramEnd"/>
      <w:r w:rsidRPr="00C3629B">
        <w:rPr>
          <w:color w:val="auto"/>
        </w:rPr>
        <w:t>ch</w:t>
      </w:r>
      <w:proofErr w:type="spellEnd"/>
      <w:r w:rsidRPr="00C3629B">
        <w:rPr>
          <w:color w:val="auto"/>
        </w:rPr>
        <w:t>==1)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smile(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  <w:r w:rsidRPr="00C3629B">
        <w:rPr>
          <w:color w:val="auto"/>
        </w:rPr>
        <w:t xml:space="preserve"> if(</w:t>
      </w:r>
      <w:proofErr w:type="spellStart"/>
      <w:r w:rsidRPr="00C3629B">
        <w:rPr>
          <w:color w:val="auto"/>
        </w:rPr>
        <w:t>ch</w:t>
      </w:r>
      <w:proofErr w:type="spellEnd"/>
      <w:r w:rsidRPr="00C3629B">
        <w:rPr>
          <w:color w:val="auto"/>
        </w:rPr>
        <w:t>==2)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sad(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  <w:r w:rsidRPr="00C3629B">
        <w:rPr>
          <w:color w:val="auto"/>
        </w:rPr>
        <w:t xml:space="preserve"> if (</w:t>
      </w:r>
      <w:proofErr w:type="spellStart"/>
      <w:r w:rsidRPr="00C3629B">
        <w:rPr>
          <w:color w:val="auto"/>
        </w:rPr>
        <w:t>ch</w:t>
      </w:r>
      <w:proofErr w:type="spellEnd"/>
      <w:r w:rsidRPr="00C3629B">
        <w:rPr>
          <w:color w:val="auto"/>
        </w:rPr>
        <w:t>==3)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cry(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  <w:r w:rsidRPr="00C3629B">
        <w:rPr>
          <w:color w:val="auto"/>
        </w:rPr>
        <w:t xml:space="preserve"> if(</w:t>
      </w:r>
      <w:proofErr w:type="spellStart"/>
      <w:r w:rsidRPr="00C3629B">
        <w:rPr>
          <w:color w:val="auto"/>
        </w:rPr>
        <w:t>ch</w:t>
      </w:r>
      <w:proofErr w:type="spellEnd"/>
      <w:r w:rsidRPr="00C3629B">
        <w:rPr>
          <w:color w:val="auto"/>
        </w:rPr>
        <w:t>==4)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wow(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lastRenderedPageBreak/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</w:t>
      </w:r>
      <w:proofErr w:type="gramStart"/>
      <w:r w:rsidRPr="00C3629B">
        <w:rPr>
          <w:color w:val="auto"/>
        </w:rPr>
        <w:t>else</w:t>
      </w:r>
      <w:proofErr w:type="gramEnd"/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{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    </w:t>
      </w:r>
      <w:proofErr w:type="gramStart"/>
      <w:r w:rsidRPr="00C3629B">
        <w:rPr>
          <w:color w:val="auto"/>
        </w:rPr>
        <w:t>angry(</w:t>
      </w:r>
      <w:proofErr w:type="gramEnd"/>
      <w:r w:rsidRPr="00C3629B">
        <w:rPr>
          <w:color w:val="auto"/>
        </w:rPr>
        <w:t>);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    }</w:t>
      </w: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}</w:t>
      </w:r>
    </w:p>
    <w:p w:rsidR="00032FCE" w:rsidRPr="00C3629B" w:rsidRDefault="00032FCE" w:rsidP="00032FCE">
      <w:pPr>
        <w:rPr>
          <w:color w:val="auto"/>
        </w:rPr>
      </w:pPr>
    </w:p>
    <w:p w:rsidR="00032FCE" w:rsidRPr="00C3629B" w:rsidRDefault="00032FCE" w:rsidP="00032FCE">
      <w:pPr>
        <w:rPr>
          <w:color w:val="auto"/>
        </w:rPr>
      </w:pPr>
      <w:r w:rsidRPr="00C3629B">
        <w:rPr>
          <w:color w:val="auto"/>
        </w:rPr>
        <w:t xml:space="preserve">    </w:t>
      </w:r>
      <w:proofErr w:type="gramStart"/>
      <w:r w:rsidRPr="00C3629B">
        <w:rPr>
          <w:color w:val="auto"/>
        </w:rPr>
        <w:t>return</w:t>
      </w:r>
      <w:proofErr w:type="gramEnd"/>
      <w:r w:rsidRPr="00C3629B">
        <w:rPr>
          <w:color w:val="auto"/>
        </w:rPr>
        <w:t xml:space="preserve"> 0;</w:t>
      </w:r>
    </w:p>
    <w:p w:rsidR="00032FCE" w:rsidRPr="00032FCE" w:rsidRDefault="00C3629B" w:rsidP="00032FCE">
      <w:r>
        <w:t>}</w:t>
      </w:r>
    </w:p>
    <w:p w:rsidR="00052D55" w:rsidRDefault="00355D53">
      <w:pPr>
        <w:pStyle w:val="Heading1"/>
      </w:pPr>
      <w:r>
        <w:lastRenderedPageBreak/>
        <w:t>Results</w:t>
      </w:r>
    </w:p>
    <w:p w:rsidR="00052D55" w:rsidRDefault="00355D53" w:rsidP="00355D53">
      <w:r>
        <w:t>Here Is our Results:</w:t>
      </w:r>
    </w:p>
    <w:p w:rsidR="00C3629B" w:rsidRDefault="00355D53" w:rsidP="00355D53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>
            <wp:extent cx="3627264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3746" cy="236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0" distR="0">
            <wp:extent cx="3638550" cy="2322038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508" cy="2330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5D53">
        <w:rPr>
          <w:noProof/>
          <w:lang w:eastAsia="en-US"/>
        </w:rPr>
        <w:t xml:space="preserve"> </w:t>
      </w:r>
    </w:p>
    <w:p w:rsidR="00C3629B" w:rsidRDefault="00C3629B" w:rsidP="00355D53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3F183A17" wp14:editId="1F794DA3">
            <wp:extent cx="3667125" cy="252876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521" cy="2561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9B" w:rsidRDefault="00C3629B" w:rsidP="00355D53">
      <w:pPr>
        <w:rPr>
          <w:noProof/>
          <w:lang w:eastAsia="en-US"/>
        </w:rPr>
      </w:pPr>
      <w:r>
        <w:rPr>
          <w:noProof/>
          <w:lang w:eastAsia="en-US"/>
        </w:rPr>
        <w:drawing>
          <wp:inline distT="0" distB="0" distL="0" distR="0" wp14:anchorId="1C411AE2" wp14:editId="08B10CCC">
            <wp:extent cx="3642096" cy="24669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2083" cy="247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9B" w:rsidRDefault="00C3629B" w:rsidP="00355D53">
      <w:pPr>
        <w:rPr>
          <w:noProof/>
          <w:lang w:eastAsia="en-US"/>
        </w:rPr>
      </w:pPr>
      <w:r>
        <w:rPr>
          <w:noProof/>
          <w:lang w:eastAsia="en-US"/>
        </w:rPr>
        <w:lastRenderedPageBreak/>
        <w:drawing>
          <wp:inline distT="0" distB="0" distL="0" distR="0" wp14:anchorId="4514766E" wp14:editId="3D1040EA">
            <wp:extent cx="3719492" cy="2628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594" cy="263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29B" w:rsidRDefault="00C3629B" w:rsidP="00355D53">
      <w:pPr>
        <w:rPr>
          <w:noProof/>
          <w:lang w:eastAsia="en-US"/>
        </w:rPr>
      </w:pPr>
    </w:p>
    <w:p w:rsidR="00C3629B" w:rsidRDefault="00C3629B" w:rsidP="00355D53">
      <w:pPr>
        <w:rPr>
          <w:noProof/>
          <w:lang w:eastAsia="en-US"/>
        </w:rPr>
      </w:pPr>
    </w:p>
    <w:p w:rsidR="00C3629B" w:rsidRDefault="00C3629B" w:rsidP="00355D53">
      <w:pPr>
        <w:rPr>
          <w:noProof/>
          <w:lang w:eastAsia="en-US"/>
        </w:rPr>
      </w:pPr>
      <w:r w:rsidRPr="00C3629B">
        <w:rPr>
          <w:rFonts w:asciiTheme="majorHAnsi" w:hAnsiTheme="majorHAnsi" w:cstheme="majorHAnsi"/>
          <w:noProof/>
          <w:color w:val="auto"/>
          <w:sz w:val="40"/>
          <w:szCs w:val="40"/>
          <w:lang w:eastAsia="en-US"/>
        </w:rPr>
        <w:t>Discussion:</w:t>
      </w:r>
      <w:r>
        <w:rPr>
          <w:noProof/>
          <w:lang w:eastAsia="en-US"/>
        </w:rPr>
        <w:t xml:space="preserve"> </w:t>
      </w:r>
    </w:p>
    <w:p w:rsidR="00C3629B" w:rsidRDefault="00C3629B" w:rsidP="00C3629B">
      <w:pPr>
        <w:ind w:left="2160"/>
        <w:rPr>
          <w:noProof/>
          <w:lang w:eastAsia="en-US"/>
        </w:rPr>
      </w:pPr>
      <w:r w:rsidRPr="00C3629B">
        <w:rPr>
          <w:noProof/>
          <w:color w:val="auto"/>
          <w:sz w:val="24"/>
          <w:szCs w:val="24"/>
          <w:lang w:eastAsia="en-US"/>
        </w:rPr>
        <w:t xml:space="preserve">So here is our project emoticons. </w:t>
      </w:r>
      <w:r w:rsidR="00BC1A26">
        <w:rPr>
          <w:noProof/>
          <w:color w:val="auto"/>
          <w:sz w:val="24"/>
          <w:szCs w:val="24"/>
          <w:lang w:eastAsia="en-US"/>
        </w:rPr>
        <w:t xml:space="preserve">We have made it very simply with the </w:t>
      </w:r>
      <w:r>
        <w:rPr>
          <w:noProof/>
          <w:color w:val="auto"/>
          <w:sz w:val="24"/>
          <w:szCs w:val="24"/>
          <w:lang w:eastAsia="en-US"/>
        </w:rPr>
        <w:t xml:space="preserve"> graphics </w:t>
      </w:r>
      <w:r w:rsidR="00BC1A26">
        <w:rPr>
          <w:noProof/>
          <w:color w:val="auto"/>
          <w:sz w:val="24"/>
          <w:szCs w:val="24"/>
          <w:lang w:eastAsia="en-US"/>
        </w:rPr>
        <w:t xml:space="preserve">properties like as circle , ellipse, arcs, graphics animations etc. There were some obstracles we faced to make this projects whichs we have solved with the help of internet and differt types of sites. </w:t>
      </w:r>
    </w:p>
    <w:p w:rsidR="00C3629B" w:rsidRDefault="00C3629B" w:rsidP="00355D53">
      <w:pPr>
        <w:rPr>
          <w:noProof/>
          <w:lang w:eastAsia="en-US"/>
        </w:rPr>
      </w:pPr>
    </w:p>
    <w:p w:rsidR="00C3629B" w:rsidRDefault="00C3629B" w:rsidP="00355D53">
      <w:pPr>
        <w:rPr>
          <w:noProof/>
          <w:lang w:eastAsia="en-US"/>
        </w:rPr>
      </w:pPr>
    </w:p>
    <w:p w:rsidR="00355D53" w:rsidRDefault="00355D53" w:rsidP="00355D53">
      <w:pPr>
        <w:rPr>
          <w:noProof/>
          <w:lang w:eastAsia="en-US"/>
        </w:rPr>
      </w:pPr>
    </w:p>
    <w:p w:rsidR="00355D53" w:rsidRDefault="00355D53" w:rsidP="00355D53"/>
    <w:p w:rsidR="00052D55" w:rsidRDefault="00052D55">
      <w:pPr>
        <w:spacing w:before="720"/>
      </w:pPr>
    </w:p>
    <w:sectPr w:rsidR="00052D5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 w:code="1"/>
      <w:pgMar w:top="1080" w:right="720" w:bottom="2160" w:left="3096" w:header="108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7A9B" w:rsidRDefault="001A7A9B">
      <w:pPr>
        <w:spacing w:after="0" w:line="240" w:lineRule="auto"/>
      </w:pPr>
      <w:r>
        <w:separator/>
      </w:r>
    </w:p>
    <w:p w:rsidR="001A7A9B" w:rsidRDefault="001A7A9B"/>
    <w:p w:rsidR="001A7A9B" w:rsidRDefault="001A7A9B"/>
  </w:endnote>
  <w:endnote w:type="continuationSeparator" w:id="0">
    <w:p w:rsidR="001A7A9B" w:rsidRDefault="001A7A9B">
      <w:pPr>
        <w:spacing w:after="0" w:line="240" w:lineRule="auto"/>
      </w:pPr>
      <w:r>
        <w:continuationSeparator/>
      </w:r>
    </w:p>
    <w:p w:rsidR="001A7A9B" w:rsidRDefault="001A7A9B"/>
    <w:p w:rsidR="001A7A9B" w:rsidRDefault="001A7A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EFF" w:rsidRDefault="00D50EF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EFF" w:rsidRDefault="00D50EF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EFF" w:rsidRDefault="00D50EF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7A9B" w:rsidRDefault="001A7A9B">
      <w:pPr>
        <w:spacing w:after="0" w:line="240" w:lineRule="auto"/>
      </w:pPr>
      <w:r>
        <w:separator/>
      </w:r>
    </w:p>
    <w:p w:rsidR="001A7A9B" w:rsidRDefault="001A7A9B"/>
    <w:p w:rsidR="001A7A9B" w:rsidRDefault="001A7A9B"/>
  </w:footnote>
  <w:footnote w:type="continuationSeparator" w:id="0">
    <w:p w:rsidR="001A7A9B" w:rsidRDefault="001A7A9B">
      <w:pPr>
        <w:spacing w:after="0" w:line="240" w:lineRule="auto"/>
      </w:pPr>
      <w:r>
        <w:continuationSeparator/>
      </w:r>
    </w:p>
    <w:p w:rsidR="001A7A9B" w:rsidRDefault="001A7A9B"/>
    <w:p w:rsidR="001A7A9B" w:rsidRDefault="001A7A9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e of Contents Header"/>
    </w:tblPr>
    <w:tblGrid>
      <w:gridCol w:w="2088"/>
      <w:gridCol w:w="288"/>
      <w:gridCol w:w="8424"/>
    </w:tblGrid>
    <w:tr w:rsidR="00052D55">
      <w:trPr>
        <w:trHeight w:hRule="exact" w:val="720"/>
        <w:jc w:val="right"/>
      </w:trPr>
      <w:tc>
        <w:tcPr>
          <w:tcW w:w="2088" w:type="dxa"/>
          <w:vAlign w:val="bottom"/>
        </w:tcPr>
        <w:p w:rsidR="00052D55" w:rsidRDefault="00052D55">
          <w:pPr>
            <w:pStyle w:val="Page"/>
          </w:pPr>
        </w:p>
      </w:tc>
      <w:tc>
        <w:tcPr>
          <w:tcW w:w="288" w:type="dxa"/>
          <w:shd w:val="clear" w:color="auto" w:fill="auto"/>
          <w:vAlign w:val="bottom"/>
        </w:tcPr>
        <w:p w:rsidR="00052D55" w:rsidRDefault="00052D55"/>
      </w:tc>
      <w:tc>
        <w:tcPr>
          <w:tcW w:w="8424" w:type="dxa"/>
          <w:vAlign w:val="bottom"/>
        </w:tcPr>
        <w:p w:rsidR="00052D55" w:rsidRDefault="0022295A">
          <w:pPr>
            <w:pStyle w:val="InfoHeading"/>
          </w:pPr>
          <w:r>
            <w:t>Table of Contents</w:t>
          </w:r>
        </w:p>
      </w:tc>
    </w:tr>
    <w:tr w:rsidR="00052D5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52D55" w:rsidRDefault="00052D55">
          <w:pPr>
            <w:pStyle w:val="Header"/>
          </w:pPr>
        </w:p>
      </w:tc>
      <w:tc>
        <w:tcPr>
          <w:tcW w:w="288" w:type="dxa"/>
          <w:shd w:val="clear" w:color="auto" w:fill="auto"/>
        </w:tcPr>
        <w:p w:rsidR="00052D55" w:rsidRDefault="00052D55">
          <w:pPr>
            <w:pStyle w:val="Header"/>
          </w:pPr>
        </w:p>
      </w:tc>
      <w:tc>
        <w:tcPr>
          <w:tcW w:w="8424" w:type="dxa"/>
          <w:shd w:val="clear" w:color="auto" w:fill="000000" w:themeFill="text1"/>
        </w:tcPr>
        <w:p w:rsidR="00052D55" w:rsidRDefault="00052D55">
          <w:pPr>
            <w:pStyle w:val="Header"/>
          </w:pPr>
        </w:p>
      </w:tc>
    </w:tr>
  </w:tbl>
  <w:p w:rsidR="00052D55" w:rsidRDefault="00052D5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EFF" w:rsidRDefault="00D50EFF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410" w:type="pct"/>
      <w:jc w:val="right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Header Table"/>
    </w:tblPr>
    <w:tblGrid>
      <w:gridCol w:w="2088"/>
      <w:gridCol w:w="288"/>
      <w:gridCol w:w="8424"/>
    </w:tblGrid>
    <w:tr w:rsidR="00052D55">
      <w:trPr>
        <w:gridAfter w:val="2"/>
        <w:wAfter w:w="8712" w:type="dxa"/>
        <w:trHeight w:hRule="exact" w:val="720"/>
        <w:jc w:val="right"/>
      </w:trPr>
      <w:tc>
        <w:tcPr>
          <w:tcW w:w="2088" w:type="dxa"/>
          <w:vAlign w:val="bottom"/>
        </w:tcPr>
        <w:p w:rsidR="00052D55" w:rsidRDefault="00052D55">
          <w:pPr>
            <w:pStyle w:val="InfoHeading"/>
          </w:pPr>
        </w:p>
      </w:tc>
    </w:tr>
    <w:tr w:rsidR="00052D55">
      <w:trPr>
        <w:trHeight w:hRule="exact" w:val="86"/>
        <w:jc w:val="right"/>
      </w:trPr>
      <w:tc>
        <w:tcPr>
          <w:tcW w:w="2088" w:type="dxa"/>
          <w:shd w:val="clear" w:color="auto" w:fill="000000" w:themeFill="text1"/>
        </w:tcPr>
        <w:p w:rsidR="00052D55" w:rsidRDefault="00052D55">
          <w:pPr>
            <w:rPr>
              <w:sz w:val="10"/>
            </w:rPr>
          </w:pPr>
        </w:p>
      </w:tc>
      <w:tc>
        <w:tcPr>
          <w:tcW w:w="288" w:type="dxa"/>
        </w:tcPr>
        <w:p w:rsidR="00052D55" w:rsidRDefault="00052D55">
          <w:pPr>
            <w:rPr>
              <w:sz w:val="10"/>
            </w:rPr>
          </w:pPr>
        </w:p>
      </w:tc>
      <w:tc>
        <w:tcPr>
          <w:tcW w:w="8424" w:type="dxa"/>
          <w:shd w:val="clear" w:color="auto" w:fill="000000" w:themeFill="text1"/>
        </w:tcPr>
        <w:p w:rsidR="00052D55" w:rsidRDefault="00052D55">
          <w:pPr>
            <w:rPr>
              <w:sz w:val="10"/>
            </w:rPr>
          </w:pPr>
        </w:p>
      </w:tc>
    </w:tr>
  </w:tbl>
  <w:p w:rsidR="00052D55" w:rsidRDefault="00052D55"/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0EFF" w:rsidRDefault="00D50E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EF4623" w:themeColor="accent1"/>
      </w:rPr>
    </w:lvl>
  </w:abstractNum>
  <w:abstractNum w:abstractNumId="1">
    <w:nsid w:val="356812E1"/>
    <w:multiLevelType w:val="hybridMultilevel"/>
    <w:tmpl w:val="0FC0BACA"/>
    <w:lvl w:ilvl="0" w:tplc="9EAA6DA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">
    <w:nsid w:val="367F6A45"/>
    <w:multiLevelType w:val="multilevel"/>
    <w:tmpl w:val="0436C7F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EF4623" w:themeColor="accent1"/>
      </w:rPr>
    </w:lvl>
    <w:lvl w:ilvl="1">
      <w:start w:val="1"/>
      <w:numFmt w:val="decimal"/>
      <w:pStyle w:val="ListNumber2"/>
      <w:suff w:val="space"/>
      <w:lvlText w:val="%1.%2"/>
      <w:lvlJc w:val="left"/>
      <w:pPr>
        <w:ind w:left="936" w:hanging="576"/>
      </w:pPr>
      <w:rPr>
        <w:rFonts w:hint="default"/>
        <w:color w:val="EF4623" w:themeColor="accent1"/>
      </w:rPr>
    </w:lvl>
    <w:lvl w:ilvl="2">
      <w:start w:val="1"/>
      <w:numFmt w:val="lowerLetter"/>
      <w:pStyle w:val="ListNumber3"/>
      <w:lvlText w:val="%3."/>
      <w:lvlJc w:val="left"/>
      <w:pPr>
        <w:ind w:left="720" w:hanging="360"/>
      </w:pPr>
      <w:rPr>
        <w:rFonts w:hint="default"/>
        <w:color w:val="EF4623" w:themeColor="accent1"/>
      </w:rPr>
    </w:lvl>
    <w:lvl w:ilvl="3">
      <w:start w:val="1"/>
      <w:numFmt w:val="lowerRoman"/>
      <w:pStyle w:val="ListNumber4"/>
      <w:lvlText w:val="%4."/>
      <w:lvlJc w:val="left"/>
      <w:pPr>
        <w:ind w:left="1080" w:hanging="360"/>
      </w:pPr>
      <w:rPr>
        <w:rFonts w:hint="default"/>
        <w:color w:val="EF4623" w:themeColor="accent1"/>
      </w:rPr>
    </w:lvl>
    <w:lvl w:ilvl="4">
      <w:start w:val="1"/>
      <w:numFmt w:val="lowerLetter"/>
      <w:pStyle w:val="ListNumber5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2"/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50E"/>
    <w:rsid w:val="00032FCE"/>
    <w:rsid w:val="00052D55"/>
    <w:rsid w:val="001A7A9B"/>
    <w:rsid w:val="0022150E"/>
    <w:rsid w:val="0022295A"/>
    <w:rsid w:val="00355D53"/>
    <w:rsid w:val="00BC1A26"/>
    <w:rsid w:val="00C3629B"/>
    <w:rsid w:val="00D50EFF"/>
    <w:rsid w:val="00E91CBB"/>
    <w:rsid w:val="00F11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docId w15:val="{6A97B49F-877B-41BB-8817-35626F2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ageBreakBefore/>
      <w:pBdr>
        <w:bottom w:val="single" w:sz="8" w:space="1" w:color="auto"/>
      </w:pBdr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  <w:ind w:left="29" w:right="144"/>
    </w:pPr>
    <w:rPr>
      <w:color w:val="EF4623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EF4623" w:themeColor="accent1"/>
    </w:rPr>
  </w:style>
  <w:style w:type="paragraph" w:styleId="Subtitle">
    <w:name w:val="Subtitle"/>
    <w:basedOn w:val="Normal"/>
    <w:next w:val="Normal"/>
    <w:link w:val="SubtitleChar"/>
    <w:uiPriority w:val="3"/>
    <w:unhideWhenUsed/>
    <w:qFormat/>
    <w:pPr>
      <w:numPr>
        <w:ilvl w:val="1"/>
      </w:numPr>
      <w:spacing w:before="40" w:after="160" w:line="288" w:lineRule="auto"/>
      <w:ind w:left="72"/>
    </w:pPr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Graphic">
    <w:name w:val="Graphic"/>
    <w:basedOn w:val="Normal"/>
    <w:uiPriority w:val="99"/>
    <w:pPr>
      <w:spacing w:after="80" w:line="240" w:lineRule="auto"/>
      <w:jc w:val="center"/>
    </w:pPr>
  </w:style>
  <w:style w:type="paragraph" w:styleId="Header">
    <w:name w:val="header"/>
    <w:basedOn w:val="Normal"/>
    <w:link w:val="HeaderChar"/>
    <w:uiPriority w:val="99"/>
    <w:qFormat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customStyle="1" w:styleId="InfoHeading">
    <w:name w:val="Info Heading"/>
    <w:basedOn w:val="Normal"/>
    <w:uiPriority w:val="2"/>
    <w:qFormat/>
    <w:pPr>
      <w:spacing w:after="60" w:line="240" w:lineRule="auto"/>
      <w:ind w:left="29" w:right="29"/>
      <w:jc w:val="right"/>
    </w:pPr>
    <w:rPr>
      <w:b/>
      <w:bCs/>
      <w:color w:val="EF4623" w:themeColor="accent1"/>
      <w:sz w:val="36"/>
    </w:rPr>
  </w:style>
  <w:style w:type="paragraph" w:customStyle="1" w:styleId="Page">
    <w:name w:val="Page"/>
    <w:basedOn w:val="Normal"/>
    <w:next w:val="Normal"/>
    <w:uiPriority w:val="99"/>
    <w:unhideWhenUsed/>
    <w:qFormat/>
    <w:pPr>
      <w:spacing w:after="40" w:line="240" w:lineRule="auto"/>
    </w:pPr>
    <w:rPr>
      <w:noProof/>
      <w:color w:val="000000" w:themeColor="text1"/>
      <w:sz w:val="36"/>
    </w:rPr>
  </w:style>
  <w:style w:type="paragraph" w:styleId="Title">
    <w:name w:val="Title"/>
    <w:basedOn w:val="Normal"/>
    <w:next w:val="Normal"/>
    <w:link w:val="TitleChar"/>
    <w:uiPriority w:val="2"/>
    <w:qFormat/>
    <w:pPr>
      <w:spacing w:after="40" w:line="240" w:lineRule="auto"/>
    </w:pPr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olor w:val="EF4623" w:themeColor="accent1"/>
      <w:sz w:val="20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10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3"/>
    <w:rPr>
      <w:rFonts w:asciiTheme="majorHAnsi" w:eastAsiaTheme="majorEastAsia" w:hAnsiTheme="majorHAnsi" w:cstheme="majorBidi"/>
      <w:b/>
      <w:bCs/>
      <w:caps/>
      <w:color w:val="000000" w:themeColor="text1"/>
      <w:kern w:val="20"/>
      <w:sz w:val="60"/>
    </w:rPr>
  </w:style>
  <w:style w:type="paragraph" w:customStyle="1" w:styleId="Abstract">
    <w:name w:val="Abstract"/>
    <w:basedOn w:val="Normal"/>
    <w:uiPriority w:val="3"/>
    <w:qFormat/>
    <w:pPr>
      <w:spacing w:before="360" w:after="480" w:line="360" w:lineRule="auto"/>
    </w:pPr>
    <w:rPr>
      <w:i/>
      <w:iCs/>
      <w:color w:val="EF4623" w:themeColor="accent1"/>
      <w:kern w:val="20"/>
      <w:sz w:val="28"/>
    </w:rPr>
  </w:style>
  <w:style w:type="paragraph" w:styleId="NoSpacing">
    <w:name w:val="No Spacing"/>
    <w:link w:val="NoSpacingChar"/>
    <w:uiPriority w:val="1"/>
    <w:unhideWhenUsed/>
    <w:qFormat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b/>
      <w:bCs/>
      <w:color w:val="000000" w:themeColor="text1"/>
      <w:sz w:val="40"/>
    </w:rPr>
  </w:style>
  <w:style w:type="paragraph" w:styleId="TOCHeading">
    <w:name w:val="TOC Heading"/>
    <w:basedOn w:val="Heading1"/>
    <w:next w:val="Normal"/>
    <w:uiPriority w:val="39"/>
    <w:unhideWhenUsed/>
    <w:qFormat/>
    <w:pPr>
      <w:pBdr>
        <w:bottom w:val="none" w:sz="0" w:space="0" w:color="auto"/>
      </w:pBdr>
      <w:spacing w:before="0" w:after="360"/>
      <w:outlineLvl w:val="9"/>
    </w:pPr>
    <w:rPr>
      <w:color w:val="EF4623" w:themeColor="accent1"/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1"/>
    <w:unhideWhenUsed/>
    <w:qFormat/>
    <w:pPr>
      <w:spacing w:before="240" w:after="240" w:line="288" w:lineRule="auto"/>
    </w:pPr>
    <w:rPr>
      <w:i/>
      <w:iCs/>
      <w:color w:val="EF4623" w:themeColor="accent1"/>
      <w:kern w:val="20"/>
      <w:sz w:val="24"/>
    </w:rPr>
  </w:style>
  <w:style w:type="character" w:customStyle="1" w:styleId="QuoteChar">
    <w:name w:val="Quote Char"/>
    <w:basedOn w:val="DefaultParagraphFont"/>
    <w:link w:val="Quote"/>
    <w:uiPriority w:val="1"/>
    <w:rPr>
      <w:i/>
      <w:iCs/>
      <w:color w:val="EF4623" w:themeColor="accent1"/>
      <w:kern w:val="20"/>
      <w:sz w:val="24"/>
    </w:rPr>
  </w:style>
  <w:style w:type="paragraph" w:styleId="Signature">
    <w:name w:val="Signature"/>
    <w:basedOn w:val="Normal"/>
    <w:link w:val="SignatureChar"/>
    <w:uiPriority w:val="9"/>
    <w:unhideWhenUsed/>
    <w:qFormat/>
    <w:pPr>
      <w:spacing w:before="720" w:after="0" w:line="312" w:lineRule="auto"/>
      <w:contextualSpacing/>
    </w:pPr>
    <w:rPr>
      <w:color w:val="595959" w:themeColor="text1" w:themeTint="A6"/>
      <w:kern w:val="20"/>
    </w:rPr>
  </w:style>
  <w:style w:type="character" w:customStyle="1" w:styleId="SignatureChar">
    <w:name w:val="Signature Char"/>
    <w:basedOn w:val="DefaultParagraphFont"/>
    <w:link w:val="Signature"/>
    <w:uiPriority w:val="9"/>
    <w:rPr>
      <w:color w:val="595959" w:themeColor="text1" w:themeTint="A6"/>
      <w:kern w:val="20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</w:rPr>
  </w:style>
  <w:style w:type="paragraph" w:styleId="ListNumber">
    <w:name w:val="List Number"/>
    <w:basedOn w:val="Normal"/>
    <w:uiPriority w:val="1"/>
    <w:unhideWhenUsed/>
    <w:qFormat/>
    <w:pPr>
      <w:numPr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2">
    <w:name w:val="List Number 2"/>
    <w:basedOn w:val="Normal"/>
    <w:uiPriority w:val="1"/>
    <w:unhideWhenUsed/>
    <w:qFormat/>
    <w:pPr>
      <w:numPr>
        <w:ilvl w:val="1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3">
    <w:name w:val="List Number 3"/>
    <w:basedOn w:val="Normal"/>
    <w:uiPriority w:val="18"/>
    <w:unhideWhenUsed/>
    <w:pPr>
      <w:numPr>
        <w:ilvl w:val="2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4">
    <w:name w:val="List Number 4"/>
    <w:basedOn w:val="Normal"/>
    <w:uiPriority w:val="18"/>
    <w:unhideWhenUsed/>
    <w:pPr>
      <w:numPr>
        <w:ilvl w:val="3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paragraph" w:styleId="ListNumber5">
    <w:name w:val="List Number 5"/>
    <w:basedOn w:val="Normal"/>
    <w:uiPriority w:val="18"/>
    <w:unhideWhenUsed/>
    <w:pPr>
      <w:numPr>
        <w:ilvl w:val="4"/>
        <w:numId w:val="3"/>
      </w:numPr>
      <w:spacing w:before="40" w:after="160" w:line="288" w:lineRule="auto"/>
      <w:contextualSpacing/>
    </w:pPr>
    <w:rPr>
      <w:color w:val="595959" w:themeColor="text1" w:themeTint="A6"/>
      <w:kern w:val="20"/>
    </w:rPr>
  </w:style>
  <w:style w:type="table" w:customStyle="1" w:styleId="FinancialTable">
    <w:name w:val="Financial Table"/>
    <w:basedOn w:val="TableNormal"/>
    <w:uiPriority w:val="99"/>
    <w:pPr>
      <w:spacing w:before="60" w:after="60" w:line="240" w:lineRule="auto"/>
    </w:pPr>
    <w:tblPr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72" w:type="dxa"/>
        <w:bottom w:w="0" w:type="dxa"/>
        <w:right w:w="72" w:type="dxa"/>
      </w:tblCellMar>
    </w:tblPr>
    <w:tblStylePr w:type="firstRow">
      <w:pPr>
        <w:wordWrap/>
        <w:spacing w:beforeLines="0" w:before="40" w:beforeAutospacing="0" w:afterLines="0" w:after="40" w:afterAutospacing="0"/>
        <w:jc w:val="left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TableTextDecimal">
    <w:name w:val="Table Text Decimal"/>
    <w:basedOn w:val="Normal"/>
    <w:uiPriority w:val="1"/>
    <w:qFormat/>
    <w:pPr>
      <w:tabs>
        <w:tab w:val="decimal" w:pos="869"/>
      </w:tabs>
      <w:spacing w:before="60" w:after="60" w:line="240" w:lineRule="auto"/>
    </w:pPr>
  </w:style>
  <w:style w:type="paragraph" w:customStyle="1" w:styleId="TableText">
    <w:name w:val="Table Text"/>
    <w:basedOn w:val="Normal"/>
    <w:uiPriority w:val="1"/>
    <w:qFormat/>
    <w:pPr>
      <w:spacing w:before="60" w:after="60" w:line="240" w:lineRule="auto"/>
    </w:pPr>
  </w:style>
  <w:style w:type="paragraph" w:customStyle="1" w:styleId="Organization">
    <w:name w:val="Organization"/>
    <w:basedOn w:val="Normal"/>
    <w:uiPriority w:val="2"/>
    <w:qFormat/>
    <w:pPr>
      <w:spacing w:after="60" w:line="240" w:lineRule="auto"/>
      <w:ind w:left="29" w:right="29"/>
    </w:pPr>
    <w:rPr>
      <w:b/>
      <w:bCs/>
      <w:color w:val="EF4623" w:themeColor="accent1"/>
      <w:sz w:val="36"/>
    </w:rPr>
  </w:style>
  <w:style w:type="paragraph" w:styleId="ListParagraph">
    <w:name w:val="List Paragraph"/>
    <w:basedOn w:val="Normal"/>
    <w:uiPriority w:val="34"/>
    <w:semiHidden/>
    <w:qFormat/>
    <w:rsid w:val="00032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glossaryDocument" Target="glossary/document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RedAndBlack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06B6D11541943AB833AD03264971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566D2C-887F-47AA-A2DE-DB209CF7AE85}"/>
      </w:docPartPr>
      <w:docPartBody>
        <w:p w:rsidR="00EE63CB" w:rsidRDefault="00E60EB6">
          <w:pPr>
            <w:pStyle w:val="D06B6D11541943AB833AD03264971DF7"/>
          </w:pPr>
          <w:r>
            <w:t>Annual Report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60E6EB78"/>
    <w:lvl w:ilvl="0">
      <w:start w:val="1"/>
      <w:numFmt w:val="bullet"/>
      <w:pStyle w:val="ListBullet"/>
      <w:lvlText w:val="•"/>
      <w:lvlJc w:val="left"/>
      <w:pPr>
        <w:ind w:left="576" w:hanging="288"/>
      </w:pPr>
      <w:rPr>
        <w:rFonts w:ascii="Cambria" w:hAnsi="Cambria" w:hint="default"/>
        <w:color w:val="5B9BD5" w:themeColor="accent1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EB6"/>
    <w:rsid w:val="00BA52DD"/>
    <w:rsid w:val="00E60EB6"/>
    <w:rsid w:val="00EE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DA8E810AD994CC483C7B5AB26B8DBEC">
    <w:name w:val="1DA8E810AD994CC483C7B5AB26B8DBEC"/>
  </w:style>
  <w:style w:type="paragraph" w:customStyle="1" w:styleId="2AFFE068D4D24FCDB47404BFCA964F88">
    <w:name w:val="2AFFE068D4D24FCDB47404BFCA964F88"/>
  </w:style>
  <w:style w:type="paragraph" w:customStyle="1" w:styleId="92C7AF15ABE24AA5BE71CE1140EA3751">
    <w:name w:val="92C7AF15ABE24AA5BE71CE1140EA3751"/>
  </w:style>
  <w:style w:type="paragraph" w:customStyle="1" w:styleId="D9264EFE209042A6B3A26CCB9E97CE30">
    <w:name w:val="D9264EFE209042A6B3A26CCB9E97CE30"/>
  </w:style>
  <w:style w:type="paragraph" w:customStyle="1" w:styleId="BF51A1FD94C2459CBF6A770C46624B43">
    <w:name w:val="BF51A1FD94C2459CBF6A770C46624B43"/>
  </w:style>
  <w:style w:type="paragraph" w:customStyle="1" w:styleId="5472F0385819448CB192A1B72FDFCCE1">
    <w:name w:val="5472F0385819448CB192A1B72FDFCCE1"/>
  </w:style>
  <w:style w:type="paragraph" w:customStyle="1" w:styleId="E4ED6E19A457411D9F13F5CA18C5364A">
    <w:name w:val="E4ED6E19A457411D9F13F5CA18C5364A"/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40" w:after="40" w:line="288" w:lineRule="auto"/>
    </w:pPr>
    <w:rPr>
      <w:color w:val="595959" w:themeColor="text1" w:themeTint="A6"/>
      <w:kern w:val="20"/>
      <w:sz w:val="20"/>
    </w:rPr>
  </w:style>
  <w:style w:type="paragraph" w:customStyle="1" w:styleId="A0A7A927FAF042629F56F1202B23E42F">
    <w:name w:val="A0A7A927FAF042629F56F1202B23E42F"/>
  </w:style>
  <w:style w:type="paragraph" w:customStyle="1" w:styleId="B72F6747B3804FAD987579AB62E912A7">
    <w:name w:val="B72F6747B3804FAD987579AB62E912A7"/>
  </w:style>
  <w:style w:type="paragraph" w:customStyle="1" w:styleId="8CAA2CE80FA948D98C08EBCE1074A545">
    <w:name w:val="8CAA2CE80FA948D98C08EBCE1074A545"/>
  </w:style>
  <w:style w:type="paragraph" w:customStyle="1" w:styleId="FEC1B631BB984373914F06F2060E0FFE">
    <w:name w:val="FEC1B631BB984373914F06F2060E0FFE"/>
  </w:style>
  <w:style w:type="paragraph" w:customStyle="1" w:styleId="C0E8B3DA2B95484E8521B48D95B34332">
    <w:name w:val="C0E8B3DA2B95484E8521B48D95B34332"/>
  </w:style>
  <w:style w:type="paragraph" w:customStyle="1" w:styleId="CE18E6B26364450BABDC94CE9C287C8A">
    <w:name w:val="CE18E6B26364450BABDC94CE9C287C8A"/>
  </w:style>
  <w:style w:type="paragraph" w:customStyle="1" w:styleId="90E79552E44D431989479AB744948D8F">
    <w:name w:val="90E79552E44D431989479AB744948D8F"/>
  </w:style>
  <w:style w:type="paragraph" w:customStyle="1" w:styleId="F315DCE914A64C42A59D457809AD6C1E">
    <w:name w:val="F315DCE914A64C42A59D457809AD6C1E"/>
  </w:style>
  <w:style w:type="character" w:styleId="Strong">
    <w:name w:val="Strong"/>
    <w:basedOn w:val="DefaultParagraphFont"/>
    <w:uiPriority w:val="10"/>
    <w:qFormat/>
    <w:rPr>
      <w:b/>
      <w:bCs/>
    </w:rPr>
  </w:style>
  <w:style w:type="paragraph" w:customStyle="1" w:styleId="AF5E1A0172C34640A302FF792A798ED2">
    <w:name w:val="AF5E1A0172C34640A302FF792A798ED2"/>
  </w:style>
  <w:style w:type="paragraph" w:customStyle="1" w:styleId="138FADE56D8A4627AC723628FA1C7638">
    <w:name w:val="138FADE56D8A4627AC723628FA1C7638"/>
  </w:style>
  <w:style w:type="paragraph" w:customStyle="1" w:styleId="858F7579BAE2483BBE446D5F10DB96A8">
    <w:name w:val="858F7579BAE2483BBE446D5F10DB96A8"/>
  </w:style>
  <w:style w:type="paragraph" w:customStyle="1" w:styleId="72601B5A321F4F34B022A265D0A0DF8E">
    <w:name w:val="72601B5A321F4F34B022A265D0A0DF8E"/>
  </w:style>
  <w:style w:type="paragraph" w:customStyle="1" w:styleId="22EE02564A664DF7A45C7F022B20E1A8">
    <w:name w:val="22EE02564A664DF7A45C7F022B20E1A8"/>
  </w:style>
  <w:style w:type="paragraph" w:customStyle="1" w:styleId="DDECE18171FD4AE788D6364DDE0DE4D5">
    <w:name w:val="DDECE18171FD4AE788D6364DDE0DE4D5"/>
  </w:style>
  <w:style w:type="paragraph" w:customStyle="1" w:styleId="75E29591FDFE4F2B9251BF88564827B0">
    <w:name w:val="75E29591FDFE4F2B9251BF88564827B0"/>
  </w:style>
  <w:style w:type="paragraph" w:customStyle="1" w:styleId="95072EE973AB47F1BB8B8AC5DB21DA88">
    <w:name w:val="95072EE973AB47F1BB8B8AC5DB21DA88"/>
  </w:style>
  <w:style w:type="paragraph" w:customStyle="1" w:styleId="D06B6D11541943AB833AD03264971DF7">
    <w:name w:val="D06B6D11541943AB833AD03264971DF7"/>
  </w:style>
  <w:style w:type="paragraph" w:customStyle="1" w:styleId="8E568B3BC9C14A8D8E55FA82B6ED9C14">
    <w:name w:val="8E568B3BC9C14A8D8E55FA82B6ED9C14"/>
  </w:style>
  <w:style w:type="paragraph" w:customStyle="1" w:styleId="F517DAB6A4B44C6FA4E1696425B6165C">
    <w:name w:val="F517DAB6A4B44C6FA4E1696425B616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usiness Set_Red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EF4623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1902C9-CC89-4FDC-8834-42E874C269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12DE10-4627-4286-B265-01F98CB0D4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RedAndBlackReport</Template>
  <TotalTime>57</TotalTime>
  <Pages>20</Pages>
  <Words>1320</Words>
  <Characters>7526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Report</vt:lpstr>
    </vt:vector>
  </TitlesOfParts>
  <Company/>
  <LinksUpToDate>false</LinksUpToDate>
  <CharactersWithSpaces>8829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Report</dc:title>
  <dc:creator>Badhan Dass</dc:creator>
  <cp:keywords/>
  <cp:lastModifiedBy>Badhan Dass</cp:lastModifiedBy>
  <cp:revision>4</cp:revision>
  <dcterms:created xsi:type="dcterms:W3CDTF">2016-11-16T06:12:00Z</dcterms:created>
  <dcterms:modified xsi:type="dcterms:W3CDTF">2016-11-17T04:05:00Z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TC028350649991</vt:lpwstr>
  </property>
</Properties>
</file>